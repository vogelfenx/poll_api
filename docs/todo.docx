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937" w:rsidRPr="00FA6A6D" w:rsidRDefault="00FA6A6D" w:rsidP="00D46D26">
      <w:pPr>
        <w:rPr>
          <w:lang w:val="ru-RU"/>
        </w:rPr>
      </w:pPr>
      <w:r w:rsidRPr="00FA6A6D">
        <w:rPr>
          <w:lang w:val="ru-RU"/>
        </w:rPr>
        <w:br/>
      </w:r>
      <w:r w:rsidRPr="00FA6A6D">
        <w:rPr>
          <w:rFonts w:ascii="Arial" w:hAnsi="Arial" w:cs="Arial"/>
          <w:lang w:val="ru-RU"/>
        </w:rPr>
        <w:t>Задача</w:t>
      </w:r>
      <w:r w:rsidRPr="00FA6A6D">
        <w:rPr>
          <w:lang w:val="ru-RU"/>
        </w:rPr>
        <w:t xml:space="preserve">: </w:t>
      </w:r>
      <w:r w:rsidRPr="00FA6A6D">
        <w:rPr>
          <w:rFonts w:ascii="Arial" w:hAnsi="Arial" w:cs="Arial"/>
          <w:lang w:val="ru-RU"/>
        </w:rPr>
        <w:t>спроектировать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и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разработать</w:t>
      </w:r>
      <w:r w:rsidRPr="00FA6A6D">
        <w:rPr>
          <w:lang w:val="ru-RU"/>
        </w:rPr>
        <w:t xml:space="preserve"> </w:t>
      </w:r>
      <w:r>
        <w:t>API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для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системы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опросов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пользователей</w:t>
      </w:r>
      <w:r w:rsidRPr="00FA6A6D">
        <w:rPr>
          <w:lang w:val="ru-RU"/>
        </w:rPr>
        <w:t>.</w:t>
      </w:r>
      <w:r w:rsidRPr="00FA6A6D">
        <w:rPr>
          <w:lang w:val="ru-RU"/>
        </w:rPr>
        <w:br/>
      </w:r>
      <w:r w:rsidRPr="00FA6A6D">
        <w:rPr>
          <w:lang w:val="ru-RU"/>
        </w:rPr>
        <w:br/>
      </w:r>
      <w:r w:rsidRPr="00FA6A6D">
        <w:rPr>
          <w:rFonts w:ascii="Arial" w:hAnsi="Arial" w:cs="Arial"/>
          <w:lang w:val="ru-RU"/>
        </w:rPr>
        <w:t>Функционал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для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администратора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системы</w:t>
      </w:r>
      <w:r w:rsidRPr="00FA6A6D">
        <w:rPr>
          <w:lang w:val="ru-RU"/>
        </w:rPr>
        <w:t>:</w:t>
      </w:r>
      <w:r w:rsidRPr="00FA6A6D">
        <w:rPr>
          <w:lang w:val="ru-RU"/>
        </w:rPr>
        <w:br/>
      </w:r>
      <w:r w:rsidRPr="00FA6A6D">
        <w:rPr>
          <w:lang w:val="ru-RU"/>
        </w:rPr>
        <w:br/>
      </w:r>
      <w:commentRangeStart w:id="0"/>
      <w:r w:rsidRPr="00FA6A6D">
        <w:rPr>
          <w:lang w:val="ru-RU"/>
        </w:rPr>
        <w:t xml:space="preserve">- </w:t>
      </w:r>
      <w:r w:rsidRPr="00FA6A6D">
        <w:rPr>
          <w:rFonts w:ascii="Arial" w:hAnsi="Arial" w:cs="Arial"/>
          <w:lang w:val="ru-RU"/>
        </w:rPr>
        <w:t>авторизация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в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системе</w:t>
      </w:r>
      <w:r w:rsidRPr="00FA6A6D">
        <w:rPr>
          <w:lang w:val="ru-RU"/>
        </w:rPr>
        <w:t xml:space="preserve"> (</w:t>
      </w:r>
      <w:r w:rsidRPr="00FA6A6D">
        <w:rPr>
          <w:rFonts w:ascii="Arial" w:hAnsi="Arial" w:cs="Arial"/>
          <w:lang w:val="ru-RU"/>
        </w:rPr>
        <w:t>регистрация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не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нужна</w:t>
      </w:r>
      <w:r w:rsidRPr="00FA6A6D">
        <w:rPr>
          <w:lang w:val="ru-RU"/>
        </w:rPr>
        <w:t>)</w:t>
      </w:r>
      <w:commentRangeEnd w:id="0"/>
      <w:r>
        <w:rPr>
          <w:rStyle w:val="Kommentarzeichen"/>
        </w:rPr>
        <w:commentReference w:id="0"/>
      </w:r>
      <w:r w:rsidRPr="00FA6A6D">
        <w:rPr>
          <w:lang w:val="ru-RU"/>
        </w:rPr>
        <w:br/>
      </w:r>
      <w:r w:rsidRPr="009F71F9">
        <w:rPr>
          <w:highlight w:val="green"/>
          <w:lang w:val="ru-RU"/>
        </w:rPr>
        <w:t xml:space="preserve">- </w:t>
      </w:r>
      <w:commentRangeStart w:id="1"/>
      <w:r w:rsidRPr="009F71F9">
        <w:rPr>
          <w:rFonts w:ascii="Arial" w:hAnsi="Arial" w:cs="Arial"/>
          <w:highlight w:val="green"/>
          <w:lang w:val="ru-RU"/>
        </w:rPr>
        <w:t>добавление</w:t>
      </w:r>
      <w:r w:rsidRPr="009F71F9">
        <w:rPr>
          <w:highlight w:val="green"/>
          <w:lang w:val="ru-RU"/>
        </w:rPr>
        <w:t>/</w:t>
      </w:r>
      <w:r w:rsidRPr="009F71F9">
        <w:rPr>
          <w:rFonts w:ascii="Arial" w:hAnsi="Arial" w:cs="Arial"/>
          <w:highlight w:val="green"/>
          <w:lang w:val="ru-RU"/>
        </w:rPr>
        <w:t>изменение</w:t>
      </w:r>
      <w:r w:rsidRPr="009F71F9">
        <w:rPr>
          <w:highlight w:val="green"/>
          <w:lang w:val="ru-RU"/>
        </w:rPr>
        <w:t>/</w:t>
      </w:r>
      <w:r w:rsidRPr="009F71F9">
        <w:rPr>
          <w:rFonts w:ascii="Arial" w:hAnsi="Arial" w:cs="Arial"/>
          <w:highlight w:val="green"/>
          <w:lang w:val="ru-RU"/>
        </w:rPr>
        <w:t>удаление</w:t>
      </w:r>
      <w:r w:rsidRPr="009F71F9">
        <w:rPr>
          <w:highlight w:val="green"/>
          <w:lang w:val="ru-RU"/>
        </w:rPr>
        <w:t xml:space="preserve"> </w:t>
      </w:r>
      <w:r w:rsidRPr="009F71F9">
        <w:rPr>
          <w:rFonts w:ascii="Arial" w:hAnsi="Arial" w:cs="Arial"/>
          <w:highlight w:val="green"/>
          <w:lang w:val="ru-RU"/>
        </w:rPr>
        <w:t>опросов</w:t>
      </w:r>
      <w:r w:rsidRPr="009F71F9">
        <w:rPr>
          <w:highlight w:val="green"/>
          <w:lang w:val="ru-RU"/>
        </w:rPr>
        <w:t>.</w:t>
      </w:r>
      <w:commentRangeEnd w:id="1"/>
      <w:r w:rsidR="003F1C31" w:rsidRPr="009F71F9">
        <w:rPr>
          <w:rStyle w:val="Kommentarzeichen"/>
          <w:highlight w:val="green"/>
        </w:rPr>
        <w:commentReference w:id="1"/>
      </w:r>
      <w:r w:rsidRPr="009F71F9">
        <w:rPr>
          <w:highlight w:val="green"/>
          <w:lang w:val="ru-RU"/>
        </w:rPr>
        <w:t xml:space="preserve"> </w:t>
      </w:r>
      <w:r w:rsidRPr="009F71F9">
        <w:rPr>
          <w:rFonts w:ascii="Arial" w:hAnsi="Arial" w:cs="Arial"/>
          <w:highlight w:val="green"/>
          <w:lang w:val="ru-RU"/>
        </w:rPr>
        <w:t>Атрибуты</w:t>
      </w:r>
      <w:r w:rsidRPr="009F71F9">
        <w:rPr>
          <w:highlight w:val="green"/>
          <w:lang w:val="ru-RU"/>
        </w:rPr>
        <w:t xml:space="preserve"> </w:t>
      </w:r>
      <w:r w:rsidRPr="009F71F9">
        <w:rPr>
          <w:rFonts w:ascii="Arial" w:hAnsi="Arial" w:cs="Arial"/>
          <w:highlight w:val="green"/>
          <w:lang w:val="ru-RU"/>
        </w:rPr>
        <w:t>опроса</w:t>
      </w:r>
      <w:r w:rsidRPr="009F71F9">
        <w:rPr>
          <w:highlight w:val="green"/>
          <w:lang w:val="ru-RU"/>
        </w:rPr>
        <w:t xml:space="preserve">: </w:t>
      </w:r>
      <w:r w:rsidRPr="009F71F9">
        <w:rPr>
          <w:rFonts w:ascii="Arial" w:hAnsi="Arial" w:cs="Arial"/>
          <w:highlight w:val="green"/>
          <w:lang w:val="ru-RU"/>
        </w:rPr>
        <w:t>название</w:t>
      </w:r>
      <w:r w:rsidRPr="009F71F9">
        <w:rPr>
          <w:highlight w:val="green"/>
          <w:lang w:val="ru-RU"/>
        </w:rPr>
        <w:t xml:space="preserve">, </w:t>
      </w:r>
      <w:r w:rsidRPr="009F71F9">
        <w:rPr>
          <w:rFonts w:ascii="Arial" w:hAnsi="Arial" w:cs="Arial"/>
          <w:highlight w:val="green"/>
          <w:lang w:val="ru-RU"/>
        </w:rPr>
        <w:t>дата</w:t>
      </w:r>
      <w:r w:rsidRPr="009F71F9">
        <w:rPr>
          <w:highlight w:val="green"/>
          <w:lang w:val="ru-RU"/>
        </w:rPr>
        <w:t xml:space="preserve"> </w:t>
      </w:r>
      <w:r w:rsidRPr="009F71F9">
        <w:rPr>
          <w:rFonts w:ascii="Arial" w:hAnsi="Arial" w:cs="Arial"/>
          <w:highlight w:val="green"/>
          <w:lang w:val="ru-RU"/>
        </w:rPr>
        <w:t>старта</w:t>
      </w:r>
      <w:r w:rsidRPr="009F71F9">
        <w:rPr>
          <w:highlight w:val="green"/>
          <w:lang w:val="ru-RU"/>
        </w:rPr>
        <w:t xml:space="preserve">, </w:t>
      </w:r>
      <w:r w:rsidRPr="009F71F9">
        <w:rPr>
          <w:rFonts w:ascii="Arial" w:hAnsi="Arial" w:cs="Arial"/>
          <w:highlight w:val="green"/>
          <w:lang w:val="ru-RU"/>
        </w:rPr>
        <w:t>дата</w:t>
      </w:r>
      <w:r w:rsidRPr="009F71F9">
        <w:rPr>
          <w:highlight w:val="green"/>
          <w:lang w:val="ru-RU"/>
        </w:rPr>
        <w:t xml:space="preserve"> </w:t>
      </w:r>
      <w:r w:rsidRPr="009F71F9">
        <w:rPr>
          <w:rFonts w:ascii="Arial" w:hAnsi="Arial" w:cs="Arial"/>
          <w:highlight w:val="green"/>
          <w:lang w:val="ru-RU"/>
        </w:rPr>
        <w:t>окончания</w:t>
      </w:r>
      <w:r w:rsidRPr="009F71F9">
        <w:rPr>
          <w:highlight w:val="green"/>
          <w:lang w:val="ru-RU"/>
        </w:rPr>
        <w:t xml:space="preserve">, </w:t>
      </w:r>
      <w:r w:rsidRPr="009F71F9">
        <w:rPr>
          <w:rFonts w:ascii="Arial" w:hAnsi="Arial" w:cs="Arial"/>
          <w:highlight w:val="green"/>
          <w:lang w:val="ru-RU"/>
        </w:rPr>
        <w:t>описание</w:t>
      </w:r>
      <w:r w:rsidRPr="009F71F9">
        <w:rPr>
          <w:highlight w:val="green"/>
          <w:lang w:val="ru-RU"/>
        </w:rPr>
        <w:t xml:space="preserve">. </w:t>
      </w:r>
      <w:r w:rsidRPr="009F71F9">
        <w:rPr>
          <w:rFonts w:ascii="Arial" w:hAnsi="Arial" w:cs="Arial"/>
          <w:highlight w:val="green"/>
          <w:lang w:val="ru-RU"/>
        </w:rPr>
        <w:t>После</w:t>
      </w:r>
      <w:r w:rsidRPr="009F71F9">
        <w:rPr>
          <w:highlight w:val="green"/>
          <w:lang w:val="ru-RU"/>
        </w:rPr>
        <w:t xml:space="preserve"> </w:t>
      </w:r>
      <w:r w:rsidRPr="009F71F9">
        <w:rPr>
          <w:rFonts w:ascii="Arial" w:hAnsi="Arial" w:cs="Arial"/>
          <w:highlight w:val="green"/>
          <w:lang w:val="ru-RU"/>
        </w:rPr>
        <w:t>создания</w:t>
      </w:r>
      <w:r w:rsidRPr="009F71F9">
        <w:rPr>
          <w:highlight w:val="green"/>
          <w:lang w:val="ru-RU"/>
        </w:rPr>
        <w:t xml:space="preserve"> </w:t>
      </w:r>
      <w:r w:rsidRPr="009F71F9">
        <w:rPr>
          <w:rFonts w:ascii="Arial" w:hAnsi="Arial" w:cs="Arial"/>
          <w:highlight w:val="green"/>
          <w:lang w:val="ru-RU"/>
        </w:rPr>
        <w:t>поле</w:t>
      </w:r>
      <w:r w:rsidRPr="009F71F9">
        <w:rPr>
          <w:highlight w:val="green"/>
          <w:lang w:val="ru-RU"/>
        </w:rPr>
        <w:t xml:space="preserve"> "</w:t>
      </w:r>
      <w:r w:rsidRPr="009F71F9">
        <w:rPr>
          <w:rFonts w:ascii="Arial" w:hAnsi="Arial" w:cs="Arial"/>
          <w:highlight w:val="green"/>
          <w:lang w:val="ru-RU"/>
        </w:rPr>
        <w:t>дата</w:t>
      </w:r>
      <w:r w:rsidRPr="009F71F9">
        <w:rPr>
          <w:highlight w:val="green"/>
          <w:lang w:val="ru-RU"/>
        </w:rPr>
        <w:t xml:space="preserve"> </w:t>
      </w:r>
      <w:r w:rsidRPr="009F71F9">
        <w:rPr>
          <w:rFonts w:ascii="Arial" w:hAnsi="Arial" w:cs="Arial"/>
          <w:highlight w:val="green"/>
          <w:lang w:val="ru-RU"/>
        </w:rPr>
        <w:t>старта</w:t>
      </w:r>
      <w:r w:rsidRPr="009F71F9">
        <w:rPr>
          <w:highlight w:val="green"/>
          <w:lang w:val="ru-RU"/>
        </w:rPr>
        <w:t xml:space="preserve">" </w:t>
      </w:r>
      <w:r w:rsidRPr="009F71F9">
        <w:rPr>
          <w:rFonts w:ascii="Arial" w:hAnsi="Arial" w:cs="Arial"/>
          <w:highlight w:val="green"/>
          <w:lang w:val="ru-RU"/>
        </w:rPr>
        <w:t>у</w:t>
      </w:r>
      <w:r w:rsidRPr="009F71F9">
        <w:rPr>
          <w:highlight w:val="green"/>
          <w:lang w:val="ru-RU"/>
        </w:rPr>
        <w:t xml:space="preserve"> </w:t>
      </w:r>
      <w:r w:rsidRPr="009F71F9">
        <w:rPr>
          <w:rFonts w:ascii="Arial" w:hAnsi="Arial" w:cs="Arial"/>
          <w:highlight w:val="green"/>
          <w:lang w:val="ru-RU"/>
        </w:rPr>
        <w:t>опроса</w:t>
      </w:r>
      <w:r w:rsidRPr="009F71F9">
        <w:rPr>
          <w:highlight w:val="green"/>
          <w:lang w:val="ru-RU"/>
        </w:rPr>
        <w:t xml:space="preserve"> </w:t>
      </w:r>
      <w:r w:rsidRPr="009F71F9">
        <w:rPr>
          <w:rFonts w:ascii="Arial" w:hAnsi="Arial" w:cs="Arial"/>
          <w:highlight w:val="green"/>
          <w:lang w:val="ru-RU"/>
        </w:rPr>
        <w:t>менять</w:t>
      </w:r>
      <w:r w:rsidRPr="009F71F9">
        <w:rPr>
          <w:highlight w:val="green"/>
          <w:lang w:val="ru-RU"/>
        </w:rPr>
        <w:t xml:space="preserve"> </w:t>
      </w:r>
      <w:r w:rsidRPr="009F71F9">
        <w:rPr>
          <w:rFonts w:ascii="Arial" w:hAnsi="Arial" w:cs="Arial"/>
          <w:highlight w:val="green"/>
          <w:lang w:val="ru-RU"/>
        </w:rPr>
        <w:t>нельзя</w:t>
      </w:r>
      <w:r w:rsidRPr="00FA6A6D">
        <w:rPr>
          <w:lang w:val="ru-RU"/>
        </w:rPr>
        <w:br/>
        <w:t xml:space="preserve">- </w:t>
      </w:r>
      <w:r w:rsidRPr="00FA6A6D">
        <w:rPr>
          <w:rFonts w:ascii="Arial" w:hAnsi="Arial" w:cs="Arial"/>
          <w:lang w:val="ru-RU"/>
        </w:rPr>
        <w:t>добавление</w:t>
      </w:r>
      <w:r w:rsidRPr="00FA6A6D">
        <w:rPr>
          <w:lang w:val="ru-RU"/>
        </w:rPr>
        <w:t>/</w:t>
      </w:r>
      <w:r w:rsidRPr="00FA6A6D">
        <w:rPr>
          <w:rFonts w:ascii="Arial" w:hAnsi="Arial" w:cs="Arial"/>
          <w:lang w:val="ru-RU"/>
        </w:rPr>
        <w:t>изменение</w:t>
      </w:r>
      <w:r w:rsidRPr="00FA6A6D">
        <w:rPr>
          <w:lang w:val="ru-RU"/>
        </w:rPr>
        <w:t>/</w:t>
      </w:r>
      <w:r w:rsidRPr="00FA6A6D">
        <w:rPr>
          <w:rFonts w:ascii="Arial" w:hAnsi="Arial" w:cs="Arial"/>
          <w:lang w:val="ru-RU"/>
        </w:rPr>
        <w:t>удаление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вопросов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в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опросе</w:t>
      </w:r>
      <w:r w:rsidRPr="00FA6A6D">
        <w:rPr>
          <w:lang w:val="ru-RU"/>
        </w:rPr>
        <w:t xml:space="preserve">. </w:t>
      </w:r>
      <w:r w:rsidRPr="00FA6A6D">
        <w:rPr>
          <w:rFonts w:ascii="Arial" w:hAnsi="Arial" w:cs="Arial"/>
          <w:lang w:val="ru-RU"/>
        </w:rPr>
        <w:t>Атрибуты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вопросов</w:t>
      </w:r>
      <w:r w:rsidRPr="00FA6A6D">
        <w:rPr>
          <w:lang w:val="ru-RU"/>
        </w:rPr>
        <w:t xml:space="preserve">: </w:t>
      </w:r>
      <w:r w:rsidRPr="00FA6A6D">
        <w:rPr>
          <w:rFonts w:ascii="Arial" w:hAnsi="Arial" w:cs="Arial"/>
          <w:lang w:val="ru-RU"/>
        </w:rPr>
        <w:t>текст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вопроса</w:t>
      </w:r>
      <w:r w:rsidRPr="00FA6A6D">
        <w:rPr>
          <w:lang w:val="ru-RU"/>
        </w:rPr>
        <w:t xml:space="preserve">, </w:t>
      </w:r>
      <w:r w:rsidRPr="00FA6A6D">
        <w:rPr>
          <w:rFonts w:ascii="Arial" w:hAnsi="Arial" w:cs="Arial"/>
          <w:lang w:val="ru-RU"/>
        </w:rPr>
        <w:t>тип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вопроса</w:t>
      </w:r>
      <w:r w:rsidRPr="00FA6A6D">
        <w:rPr>
          <w:lang w:val="ru-RU"/>
        </w:rPr>
        <w:t xml:space="preserve"> (</w:t>
      </w:r>
      <w:r w:rsidRPr="00FA6A6D">
        <w:rPr>
          <w:rFonts w:ascii="Arial" w:hAnsi="Arial" w:cs="Arial"/>
          <w:lang w:val="ru-RU"/>
        </w:rPr>
        <w:t>ответ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текстом</w:t>
      </w:r>
      <w:r w:rsidRPr="00FA6A6D">
        <w:rPr>
          <w:lang w:val="ru-RU"/>
        </w:rPr>
        <w:t xml:space="preserve">, </w:t>
      </w:r>
      <w:r w:rsidRPr="00FA6A6D">
        <w:rPr>
          <w:rFonts w:ascii="Arial" w:hAnsi="Arial" w:cs="Arial"/>
          <w:lang w:val="ru-RU"/>
        </w:rPr>
        <w:t>ответ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с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выбором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одного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варианта</w:t>
      </w:r>
      <w:r w:rsidRPr="00FA6A6D">
        <w:rPr>
          <w:lang w:val="ru-RU"/>
        </w:rPr>
        <w:t xml:space="preserve">, </w:t>
      </w:r>
      <w:r w:rsidRPr="00FA6A6D">
        <w:rPr>
          <w:rFonts w:ascii="Arial" w:hAnsi="Arial" w:cs="Arial"/>
          <w:lang w:val="ru-RU"/>
        </w:rPr>
        <w:t>ответ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с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выбором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нескольких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вариантов</w:t>
      </w:r>
      <w:r w:rsidRPr="00FA6A6D">
        <w:rPr>
          <w:lang w:val="ru-RU"/>
        </w:rPr>
        <w:t>)</w:t>
      </w:r>
      <w:r w:rsidRPr="00FA6A6D">
        <w:rPr>
          <w:lang w:val="ru-RU"/>
        </w:rPr>
        <w:br/>
      </w:r>
      <w:bookmarkStart w:id="2" w:name="_GoBack"/>
      <w:bookmarkEnd w:id="2"/>
      <w:r w:rsidRPr="00FA6A6D">
        <w:rPr>
          <w:lang w:val="ru-RU"/>
        </w:rPr>
        <w:br/>
      </w:r>
      <w:r w:rsidRPr="00FA6A6D">
        <w:rPr>
          <w:rFonts w:ascii="Arial" w:hAnsi="Arial" w:cs="Arial"/>
          <w:lang w:val="ru-RU"/>
        </w:rPr>
        <w:t>Функционал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для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пользователей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системы</w:t>
      </w:r>
      <w:r w:rsidRPr="00FA6A6D">
        <w:rPr>
          <w:lang w:val="ru-RU"/>
        </w:rPr>
        <w:t>:</w:t>
      </w:r>
      <w:r w:rsidRPr="00FA6A6D">
        <w:rPr>
          <w:lang w:val="ru-RU"/>
        </w:rPr>
        <w:br/>
      </w:r>
      <w:r w:rsidRPr="00FA6A6D">
        <w:rPr>
          <w:lang w:val="ru-RU"/>
        </w:rPr>
        <w:br/>
      </w:r>
      <w:r w:rsidRPr="009F71F9">
        <w:rPr>
          <w:highlight w:val="green"/>
          <w:lang w:val="ru-RU"/>
        </w:rPr>
        <w:t xml:space="preserve">- </w:t>
      </w:r>
      <w:r w:rsidRPr="009F71F9">
        <w:rPr>
          <w:rFonts w:ascii="Arial" w:hAnsi="Arial" w:cs="Arial"/>
          <w:highlight w:val="green"/>
          <w:lang w:val="ru-RU"/>
        </w:rPr>
        <w:t>получение</w:t>
      </w:r>
      <w:r w:rsidRPr="009F71F9">
        <w:rPr>
          <w:highlight w:val="green"/>
          <w:lang w:val="ru-RU"/>
        </w:rPr>
        <w:t xml:space="preserve"> </w:t>
      </w:r>
      <w:r w:rsidRPr="009F71F9">
        <w:rPr>
          <w:rFonts w:ascii="Arial" w:hAnsi="Arial" w:cs="Arial"/>
          <w:highlight w:val="green"/>
          <w:lang w:val="ru-RU"/>
        </w:rPr>
        <w:t>списка</w:t>
      </w:r>
      <w:r w:rsidRPr="009F71F9">
        <w:rPr>
          <w:highlight w:val="green"/>
          <w:lang w:val="ru-RU"/>
        </w:rPr>
        <w:t xml:space="preserve"> </w:t>
      </w:r>
      <w:r w:rsidRPr="009F71F9">
        <w:rPr>
          <w:rFonts w:ascii="Arial" w:hAnsi="Arial" w:cs="Arial"/>
          <w:highlight w:val="green"/>
          <w:lang w:val="ru-RU"/>
        </w:rPr>
        <w:t>активных</w:t>
      </w:r>
      <w:r w:rsidRPr="009F71F9">
        <w:rPr>
          <w:highlight w:val="green"/>
          <w:lang w:val="ru-RU"/>
        </w:rPr>
        <w:t xml:space="preserve"> </w:t>
      </w:r>
      <w:r w:rsidRPr="009F71F9">
        <w:rPr>
          <w:rFonts w:ascii="Arial" w:hAnsi="Arial" w:cs="Arial"/>
          <w:highlight w:val="green"/>
          <w:lang w:val="ru-RU"/>
        </w:rPr>
        <w:t>опросов</w:t>
      </w:r>
      <w:r w:rsidRPr="00FA6A6D">
        <w:rPr>
          <w:lang w:val="ru-RU"/>
        </w:rPr>
        <w:br/>
        <w:t xml:space="preserve">- </w:t>
      </w:r>
      <w:r w:rsidRPr="00FA6A6D">
        <w:rPr>
          <w:rFonts w:ascii="Arial" w:hAnsi="Arial" w:cs="Arial"/>
          <w:lang w:val="ru-RU"/>
        </w:rPr>
        <w:t>прохождение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опроса</w:t>
      </w:r>
      <w:r w:rsidRPr="00FA6A6D">
        <w:rPr>
          <w:lang w:val="ru-RU"/>
        </w:rPr>
        <w:t xml:space="preserve">: </w:t>
      </w:r>
      <w:r w:rsidRPr="00FA6A6D">
        <w:rPr>
          <w:rFonts w:ascii="Arial" w:hAnsi="Arial" w:cs="Arial"/>
          <w:lang w:val="ru-RU"/>
        </w:rPr>
        <w:t>опросы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можно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проходить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анонимно</w:t>
      </w:r>
      <w:r w:rsidRPr="00FA6A6D">
        <w:rPr>
          <w:lang w:val="ru-RU"/>
        </w:rPr>
        <w:t xml:space="preserve">, </w:t>
      </w:r>
      <w:r w:rsidRPr="00FA6A6D">
        <w:rPr>
          <w:rFonts w:ascii="Arial" w:hAnsi="Arial" w:cs="Arial"/>
          <w:lang w:val="ru-RU"/>
        </w:rPr>
        <w:t>в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качестве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идентификатора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пользователя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в</w:t>
      </w:r>
      <w:r w:rsidRPr="00FA6A6D">
        <w:rPr>
          <w:lang w:val="ru-RU"/>
        </w:rPr>
        <w:t xml:space="preserve"> </w:t>
      </w:r>
      <w:r>
        <w:t>API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передаётся</w:t>
      </w:r>
      <w:r w:rsidRPr="00FA6A6D">
        <w:rPr>
          <w:lang w:val="ru-RU"/>
        </w:rPr>
        <w:t xml:space="preserve"> </w:t>
      </w:r>
      <w:commentRangeStart w:id="3"/>
      <w:r w:rsidRPr="00FA6A6D">
        <w:rPr>
          <w:rFonts w:ascii="Arial" w:hAnsi="Arial" w:cs="Arial"/>
          <w:lang w:val="ru-RU"/>
        </w:rPr>
        <w:t>числовой</w:t>
      </w:r>
      <w:r w:rsidRPr="00FA6A6D">
        <w:rPr>
          <w:lang w:val="ru-RU"/>
        </w:rPr>
        <w:t xml:space="preserve"> </w:t>
      </w:r>
      <w:r>
        <w:t>ID</w:t>
      </w:r>
      <w:commentRangeEnd w:id="3"/>
      <w:r>
        <w:rPr>
          <w:rStyle w:val="Kommentarzeichen"/>
        </w:rPr>
        <w:commentReference w:id="3"/>
      </w:r>
      <w:r w:rsidRPr="00FA6A6D">
        <w:rPr>
          <w:lang w:val="ru-RU"/>
        </w:rPr>
        <w:t xml:space="preserve">, </w:t>
      </w:r>
      <w:r w:rsidRPr="00FA6A6D">
        <w:rPr>
          <w:rFonts w:ascii="Arial" w:hAnsi="Arial" w:cs="Arial"/>
          <w:lang w:val="ru-RU"/>
        </w:rPr>
        <w:t>по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которому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сохраняются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ответы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пользователя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на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вопросы</w:t>
      </w:r>
      <w:r w:rsidRPr="00FA6A6D">
        <w:rPr>
          <w:lang w:val="ru-RU"/>
        </w:rPr>
        <w:t xml:space="preserve">; </w:t>
      </w:r>
      <w:r w:rsidRPr="00FA6A6D">
        <w:rPr>
          <w:rFonts w:ascii="Arial" w:hAnsi="Arial" w:cs="Arial"/>
          <w:lang w:val="ru-RU"/>
        </w:rPr>
        <w:t>один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пользователь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может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участвовать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в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любом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количестве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опросов</w:t>
      </w:r>
      <w:r w:rsidRPr="00FA6A6D">
        <w:rPr>
          <w:lang w:val="ru-RU"/>
        </w:rPr>
        <w:br/>
        <w:t xml:space="preserve">- </w:t>
      </w:r>
      <w:r w:rsidRPr="00FA6A6D">
        <w:rPr>
          <w:rFonts w:ascii="Arial" w:hAnsi="Arial" w:cs="Arial"/>
          <w:lang w:val="ru-RU"/>
        </w:rPr>
        <w:t>получение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пройденных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пользователем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опросов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с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детализацией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по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ответам</w:t>
      </w:r>
      <w:r w:rsidRPr="00FA6A6D">
        <w:rPr>
          <w:lang w:val="ru-RU"/>
        </w:rPr>
        <w:t xml:space="preserve"> (</w:t>
      </w:r>
      <w:r w:rsidRPr="00FA6A6D">
        <w:rPr>
          <w:rFonts w:ascii="Arial" w:hAnsi="Arial" w:cs="Arial"/>
          <w:lang w:val="ru-RU"/>
        </w:rPr>
        <w:t>что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выбрано</w:t>
      </w:r>
      <w:r w:rsidRPr="00FA6A6D">
        <w:rPr>
          <w:lang w:val="ru-RU"/>
        </w:rPr>
        <w:t xml:space="preserve">) </w:t>
      </w:r>
      <w:r w:rsidRPr="00FA6A6D">
        <w:rPr>
          <w:rFonts w:ascii="Arial" w:hAnsi="Arial" w:cs="Arial"/>
          <w:lang w:val="ru-RU"/>
        </w:rPr>
        <w:t>по</w:t>
      </w:r>
      <w:r w:rsidRPr="00FA6A6D">
        <w:rPr>
          <w:lang w:val="ru-RU"/>
        </w:rPr>
        <w:t xml:space="preserve"> </w:t>
      </w:r>
      <w:r>
        <w:t>ID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уникальному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пользователя</w:t>
      </w:r>
      <w:r w:rsidRPr="00FA6A6D">
        <w:rPr>
          <w:lang w:val="ru-RU"/>
        </w:rPr>
        <w:br/>
      </w:r>
      <w:r w:rsidRPr="00FA6A6D">
        <w:rPr>
          <w:lang w:val="ru-RU"/>
        </w:rPr>
        <w:br/>
      </w:r>
      <w:r w:rsidRPr="00FA6A6D">
        <w:rPr>
          <w:rFonts w:ascii="Arial" w:hAnsi="Arial" w:cs="Arial"/>
          <w:lang w:val="ru-RU"/>
        </w:rPr>
        <w:t>Использовать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следующие</w:t>
      </w:r>
      <w:r w:rsidRPr="00FA6A6D">
        <w:rPr>
          <w:lang w:val="ru-RU"/>
        </w:rPr>
        <w:t xml:space="preserve"> </w:t>
      </w:r>
      <w:r w:rsidRPr="00FA6A6D">
        <w:rPr>
          <w:rFonts w:ascii="Arial" w:hAnsi="Arial" w:cs="Arial"/>
          <w:lang w:val="ru-RU"/>
        </w:rPr>
        <w:t>технологии</w:t>
      </w:r>
      <w:r w:rsidRPr="00FA6A6D">
        <w:rPr>
          <w:lang w:val="ru-RU"/>
        </w:rPr>
        <w:t xml:space="preserve">: </w:t>
      </w:r>
      <w:r>
        <w:t>Django</w:t>
      </w:r>
      <w:r w:rsidRPr="00FA6A6D">
        <w:rPr>
          <w:lang w:val="ru-RU"/>
        </w:rPr>
        <w:t xml:space="preserve"> 2.2.10, </w:t>
      </w:r>
      <w:r>
        <w:t>Django</w:t>
      </w:r>
      <w:r w:rsidRPr="00FA6A6D">
        <w:rPr>
          <w:lang w:val="ru-RU"/>
        </w:rPr>
        <w:t xml:space="preserve"> </w:t>
      </w:r>
      <w:r>
        <w:t>REST</w:t>
      </w:r>
      <w:r w:rsidRPr="00FA6A6D">
        <w:rPr>
          <w:lang w:val="ru-RU"/>
        </w:rPr>
        <w:t xml:space="preserve"> </w:t>
      </w:r>
      <w:proofErr w:type="spellStart"/>
      <w:r>
        <w:t>framework</w:t>
      </w:r>
      <w:proofErr w:type="spellEnd"/>
      <w:r w:rsidRPr="00FA6A6D">
        <w:rPr>
          <w:lang w:val="ru-RU"/>
        </w:rPr>
        <w:t>.</w:t>
      </w:r>
    </w:p>
    <w:p w:rsidR="00FA6A6D" w:rsidRDefault="00FA6A6D">
      <w:pPr>
        <w:rPr>
          <w:sz w:val="20"/>
          <w:lang w:val="ru-RU" w:eastAsia="zh-CN" w:bidi="hi-IN"/>
        </w:rPr>
      </w:pPr>
      <w:r>
        <w:rPr>
          <w:lang w:val="ru-RU"/>
        </w:rPr>
        <w:br w:type="page"/>
      </w:r>
    </w:p>
    <w:p w:rsidR="00723EAB" w:rsidRPr="00FA6A6D" w:rsidRDefault="00244007" w:rsidP="00872166">
      <w:pPr>
        <w:pStyle w:val="Absatz"/>
      </w:pPr>
      <w:r>
        <w:rPr>
          <w:noProof/>
          <w:lang w:eastAsia="de-DE" w:bidi="ar-SA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E19324" wp14:editId="57D69522">
                <wp:simplePos x="0" y="0"/>
                <wp:positionH relativeFrom="column">
                  <wp:posOffset>3271618</wp:posOffset>
                </wp:positionH>
                <wp:positionV relativeFrom="paragraph">
                  <wp:posOffset>1852881</wp:posOffset>
                </wp:positionV>
                <wp:extent cx="1248507" cy="905462"/>
                <wp:effectExtent l="0" t="38100" r="46990" b="28575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8507" cy="9054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1" o:spid="_x0000_s1026" type="#_x0000_t32" style="position:absolute;margin-left:257.6pt;margin-top:145.9pt;width:98.3pt;height:71.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018546" wp14:editId="17629457">
                <wp:simplePos x="0" y="0"/>
                <wp:positionH relativeFrom="column">
                  <wp:posOffset>880110</wp:posOffset>
                </wp:positionH>
                <wp:positionV relativeFrom="paragraph">
                  <wp:posOffset>2019935</wp:posOffset>
                </wp:positionV>
                <wp:extent cx="1071880" cy="631825"/>
                <wp:effectExtent l="38100" t="38100" r="33020" b="3492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1880" cy="631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2" o:spid="_x0000_s1026" type="#_x0000_t32" style="position:absolute;margin-left:69.3pt;margin-top:159.05pt;width:84.4pt;height:49.75pt;flip:x 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6F6124" wp14:editId="06EEA129">
                <wp:simplePos x="0" y="0"/>
                <wp:positionH relativeFrom="column">
                  <wp:posOffset>1955800</wp:posOffset>
                </wp:positionH>
                <wp:positionV relativeFrom="paragraph">
                  <wp:posOffset>2279650</wp:posOffset>
                </wp:positionV>
                <wp:extent cx="1318260" cy="800100"/>
                <wp:effectExtent l="0" t="0" r="15240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A6D" w:rsidRPr="00244007" w:rsidRDefault="00244007" w:rsidP="00FA6A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44007">
                              <w:rPr>
                                <w:lang w:val="en-US"/>
                              </w:rPr>
                              <w:t>User</w:t>
                            </w:r>
                            <w:r w:rsidR="00FA6A6D" w:rsidRPr="00244007">
                              <w:rPr>
                                <w:lang w:val="en-US"/>
                              </w:rPr>
                              <w:t>Answer</w:t>
                            </w:r>
                            <w:proofErr w:type="spellEnd"/>
                          </w:p>
                          <w:p w:rsidR="00244007" w:rsidRPr="00244007" w:rsidRDefault="00244007" w:rsidP="00FA6A6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244007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answer_id</w:t>
                            </w:r>
                            <w:proofErr w:type="spellEnd"/>
                          </w:p>
                          <w:p w:rsidR="00C231E5" w:rsidRPr="00244007" w:rsidRDefault="00C231E5" w:rsidP="00FA6A6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44007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user_id</w:t>
                            </w:r>
                            <w:proofErr w:type="spellEnd"/>
                            <w:r w:rsidRPr="00244007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244007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session_key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4" o:spid="_x0000_s1026" style="position:absolute;left:0;text-align:left;margin-left:154pt;margin-top:179.5pt;width:103.8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" fillcolor="white [3201]" strokecolor="#f79646 [3209]" strokeweight="2pt">
                <v:textbox>
                  <w:txbxContent>
                    <w:p w:rsidR="00FA6A6D" w:rsidRPr="00244007" w:rsidRDefault="00244007" w:rsidP="00FA6A6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244007">
                        <w:rPr>
                          <w:lang w:val="en-US"/>
                        </w:rPr>
                        <w:t>User</w:t>
                      </w:r>
                      <w:r w:rsidR="00FA6A6D" w:rsidRPr="00244007">
                        <w:rPr>
                          <w:lang w:val="en-US"/>
                        </w:rPr>
                        <w:t>Answer</w:t>
                      </w:r>
                      <w:proofErr w:type="spellEnd"/>
                    </w:p>
                    <w:p w:rsidR="00244007" w:rsidRPr="00244007" w:rsidRDefault="00244007" w:rsidP="00FA6A6D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244007">
                        <w:rPr>
                          <w:b/>
                          <w:sz w:val="16"/>
                          <w:szCs w:val="16"/>
                          <w:lang w:val="en-US"/>
                        </w:rPr>
                        <w:t>answer_id</w:t>
                      </w:r>
                      <w:proofErr w:type="spellEnd"/>
                    </w:p>
                    <w:p w:rsidR="00C231E5" w:rsidRPr="00244007" w:rsidRDefault="00C231E5" w:rsidP="00FA6A6D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244007">
                        <w:rPr>
                          <w:b/>
                          <w:sz w:val="16"/>
                          <w:szCs w:val="16"/>
                          <w:lang w:val="en-US"/>
                        </w:rPr>
                        <w:t>user_id</w:t>
                      </w:r>
                      <w:proofErr w:type="spellEnd"/>
                      <w:r w:rsidRPr="00244007">
                        <w:rPr>
                          <w:b/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spellStart"/>
                      <w:r w:rsidRPr="00244007">
                        <w:rPr>
                          <w:b/>
                          <w:sz w:val="16"/>
                          <w:szCs w:val="16"/>
                          <w:lang w:val="en-US"/>
                        </w:rPr>
                        <w:t>session_key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11E192" wp14:editId="27079926">
                <wp:simplePos x="0" y="0"/>
                <wp:positionH relativeFrom="column">
                  <wp:posOffset>4519979</wp:posOffset>
                </wp:positionH>
                <wp:positionV relativeFrom="paragraph">
                  <wp:posOffset>560412</wp:posOffset>
                </wp:positionV>
                <wp:extent cx="1" cy="492369"/>
                <wp:effectExtent l="95250" t="0" r="57150" b="60325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923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4" o:spid="_x0000_s1026" type="#_x0000_t32" style="position:absolute;margin-left:355.9pt;margin-top:44.15pt;width:0;height:38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8B0B10" wp14:editId="163450DD">
                <wp:simplePos x="0" y="0"/>
                <wp:positionH relativeFrom="column">
                  <wp:posOffset>3867785</wp:posOffset>
                </wp:positionH>
                <wp:positionV relativeFrom="paragraph">
                  <wp:posOffset>1050925</wp:posOffset>
                </wp:positionV>
                <wp:extent cx="1318260" cy="800100"/>
                <wp:effectExtent l="0" t="0" r="15240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007" w:rsidRPr="00244007" w:rsidRDefault="00244007" w:rsidP="002440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44007">
                              <w:rPr>
                                <w:lang w:val="en-US"/>
                              </w:rPr>
                              <w:t>Answer</w:t>
                            </w:r>
                          </w:p>
                          <w:p w:rsidR="00244007" w:rsidRPr="00244007" w:rsidRDefault="00244007" w:rsidP="0024400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q</w:t>
                            </w:r>
                            <w:r w:rsidRPr="00244007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uestion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_id</w:t>
                            </w:r>
                            <w:proofErr w:type="spellEnd"/>
                          </w:p>
                          <w:p w:rsidR="00244007" w:rsidRPr="00244007" w:rsidRDefault="00244007" w:rsidP="0024400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44007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user_id</w:t>
                            </w:r>
                            <w:proofErr w:type="spellEnd"/>
                            <w:r w:rsidRPr="00244007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244007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session_key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3" o:spid="_x0000_s1027" style="position:absolute;left:0;text-align:left;margin-left:304.55pt;margin-top:82.75pt;width:103.8pt;height:6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" fillcolor="white [3201]" strokecolor="#f79646 [3209]" strokeweight="2pt">
                <v:textbox>
                  <w:txbxContent>
                    <w:p w:rsidR="00244007" w:rsidRPr="00244007" w:rsidRDefault="00244007" w:rsidP="00244007">
                      <w:pPr>
                        <w:jc w:val="center"/>
                        <w:rPr>
                          <w:lang w:val="en-US"/>
                        </w:rPr>
                      </w:pPr>
                      <w:r w:rsidRPr="00244007">
                        <w:rPr>
                          <w:lang w:val="en-US"/>
                        </w:rPr>
                        <w:t>Answer</w:t>
                      </w:r>
                    </w:p>
                    <w:p w:rsidR="00244007" w:rsidRPr="00244007" w:rsidRDefault="00244007" w:rsidP="00244007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szCs w:val="16"/>
                          <w:lang w:val="en-US"/>
                        </w:rPr>
                        <w:t>q</w:t>
                      </w:r>
                      <w:r w:rsidRPr="00244007">
                        <w:rPr>
                          <w:b/>
                          <w:sz w:val="16"/>
                          <w:szCs w:val="16"/>
                          <w:lang w:val="en-US"/>
                        </w:rPr>
                        <w:t>uestion</w:t>
                      </w:r>
                      <w:r>
                        <w:rPr>
                          <w:b/>
                          <w:sz w:val="16"/>
                          <w:szCs w:val="16"/>
                          <w:lang w:val="en-US"/>
                        </w:rPr>
                        <w:t>_id</w:t>
                      </w:r>
                      <w:proofErr w:type="spellEnd"/>
                    </w:p>
                    <w:p w:rsidR="00244007" w:rsidRPr="00244007" w:rsidRDefault="00244007" w:rsidP="00244007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244007">
                        <w:rPr>
                          <w:b/>
                          <w:sz w:val="16"/>
                          <w:szCs w:val="16"/>
                          <w:lang w:val="en-US"/>
                        </w:rPr>
                        <w:t>user_id</w:t>
                      </w:r>
                      <w:proofErr w:type="spellEnd"/>
                      <w:r w:rsidRPr="00244007">
                        <w:rPr>
                          <w:b/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spellStart"/>
                      <w:r w:rsidRPr="00244007">
                        <w:rPr>
                          <w:b/>
                          <w:sz w:val="16"/>
                          <w:szCs w:val="16"/>
                          <w:lang w:val="en-US"/>
                        </w:rPr>
                        <w:t>session_key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A6A6D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89DBFA" wp14:editId="56C8C68F">
                <wp:simplePos x="0" y="0"/>
                <wp:positionH relativeFrom="column">
                  <wp:posOffset>3323590</wp:posOffset>
                </wp:positionH>
                <wp:positionV relativeFrom="paragraph">
                  <wp:posOffset>182245</wp:posOffset>
                </wp:positionV>
                <wp:extent cx="546100" cy="0"/>
                <wp:effectExtent l="0" t="76200" r="25400" b="11430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" o:spid="_x0000_s1026" type="#_x0000_t32" style="position:absolute;margin-left:261.7pt;margin-top:14.35pt;width:4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FA6A6D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763363" wp14:editId="249E5C32">
                <wp:simplePos x="0" y="0"/>
                <wp:positionH relativeFrom="column">
                  <wp:posOffset>2005965</wp:posOffset>
                </wp:positionH>
                <wp:positionV relativeFrom="paragraph">
                  <wp:posOffset>-237490</wp:posOffset>
                </wp:positionV>
                <wp:extent cx="1318260" cy="800100"/>
                <wp:effectExtent l="0" t="0" r="15240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A6D" w:rsidRDefault="00FA6A6D" w:rsidP="00FA6A6D">
                            <w:pPr>
                              <w:jc w:val="center"/>
                            </w:pPr>
                            <w:r>
                              <w:t>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" o:spid="_x0000_s1028" style="position:absolute;left:0;text-align:left;margin-left:157.95pt;margin-top:-18.7pt;width:103.8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" fillcolor="white [3201]" strokecolor="#f79646 [3209]" strokeweight="2pt">
                <v:textbox>
                  <w:txbxContent>
                    <w:p w:rsidR="00FA6A6D" w:rsidRDefault="00FA6A6D" w:rsidP="00FA6A6D">
                      <w:pPr>
                        <w:jc w:val="center"/>
                      </w:pPr>
                      <w:r>
                        <w:t>Pool</w:t>
                      </w:r>
                    </w:p>
                  </w:txbxContent>
                </v:textbox>
              </v:rect>
            </w:pict>
          </mc:Fallback>
        </mc:AlternateContent>
      </w:r>
      <w:r w:rsidR="00FA6A6D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BA8AD2" wp14:editId="7F6C78EC">
                <wp:simplePos x="0" y="0"/>
                <wp:positionH relativeFrom="column">
                  <wp:posOffset>-198120</wp:posOffset>
                </wp:positionH>
                <wp:positionV relativeFrom="paragraph">
                  <wp:posOffset>-367860</wp:posOffset>
                </wp:positionV>
                <wp:extent cx="1143000" cy="1089660"/>
                <wp:effectExtent l="0" t="0" r="19050" b="1524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89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A6D" w:rsidRPr="00FA6A6D" w:rsidRDefault="00FA6A6D" w:rsidP="00FA6A6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" o:spid="_x0000_s1029" style="position:absolute;left:0;text-align:left;margin-left:-15.6pt;margin-top:-28.95pt;width:90pt;height:8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" fillcolor="white [3201]" strokecolor="#f79646 [3209]" strokeweight="2pt">
                <v:textbox>
                  <w:txbxContent>
                    <w:p w:rsidR="00FA6A6D" w:rsidRPr="00FA6A6D" w:rsidRDefault="00FA6A6D" w:rsidP="00FA6A6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  <w:r w:rsidR="00FA6A6D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67DF61" wp14:editId="4EF190F0">
                <wp:simplePos x="0" y="0"/>
                <wp:positionH relativeFrom="column">
                  <wp:posOffset>-262255</wp:posOffset>
                </wp:positionH>
                <wp:positionV relativeFrom="paragraph">
                  <wp:posOffset>1563370</wp:posOffset>
                </wp:positionV>
                <wp:extent cx="1143000" cy="1089660"/>
                <wp:effectExtent l="0" t="0" r="19050" b="1524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89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A6D" w:rsidRPr="00FA6A6D" w:rsidRDefault="00FA6A6D" w:rsidP="00FA6A6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A6A6D">
                              <w:rPr>
                                <w:sz w:val="16"/>
                                <w:szCs w:val="16"/>
                              </w:rPr>
                              <w:t>anonymous</w:t>
                            </w:r>
                            <w:proofErr w:type="spellEnd"/>
                            <w:r w:rsidRPr="00FA6A6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6A6D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" o:spid="_x0000_s1030" style="position:absolute;left:0;text-align:left;margin-left:-20.65pt;margin-top:123.1pt;width:90pt;height:8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" fillcolor="white [3201]" strokecolor="#f79646 [3209]" strokeweight="2pt">
                <v:textbox>
                  <w:txbxContent>
                    <w:p w:rsidR="00FA6A6D" w:rsidRPr="00FA6A6D" w:rsidRDefault="00FA6A6D" w:rsidP="00FA6A6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A6A6D">
                        <w:rPr>
                          <w:sz w:val="16"/>
                          <w:szCs w:val="16"/>
                        </w:rPr>
                        <w:t>anonymous</w:t>
                      </w:r>
                      <w:proofErr w:type="spellEnd"/>
                      <w:r w:rsidRPr="00FA6A6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6A6D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A6A6D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52150A" wp14:editId="7BFDEFE7">
                <wp:simplePos x="0" y="0"/>
                <wp:positionH relativeFrom="column">
                  <wp:posOffset>3867150</wp:posOffset>
                </wp:positionH>
                <wp:positionV relativeFrom="paragraph">
                  <wp:posOffset>-240030</wp:posOffset>
                </wp:positionV>
                <wp:extent cx="1318260" cy="800100"/>
                <wp:effectExtent l="0" t="0" r="15240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A6D" w:rsidRDefault="00FA6A6D" w:rsidP="00FA6A6D">
                            <w:pPr>
                              <w:jc w:val="center"/>
                            </w:pPr>
                            <w:proofErr w:type="spellStart"/>
                            <w:r w:rsidRPr="00FA6A6D">
                              <w:t>Question</w:t>
                            </w:r>
                            <w:proofErr w:type="spellEnd"/>
                          </w:p>
                          <w:p w:rsidR="00C231E5" w:rsidRPr="00C231E5" w:rsidRDefault="00C231E5" w:rsidP="00FA6A6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Pr="00C231E5">
                              <w:rPr>
                                <w:b/>
                                <w:sz w:val="16"/>
                                <w:szCs w:val="16"/>
                              </w:rPr>
                              <w:t>ool_id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5" o:spid="_x0000_s1031" style="position:absolute;left:0;text-align:left;margin-left:304.5pt;margin-top:-18.9pt;width:103.8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" fillcolor="white [3201]" strokecolor="#f79646 [3209]" strokeweight="2pt">
                <v:textbox>
                  <w:txbxContent>
                    <w:p w:rsidR="00FA6A6D" w:rsidRDefault="00FA6A6D" w:rsidP="00FA6A6D">
                      <w:pPr>
                        <w:jc w:val="center"/>
                      </w:pPr>
                      <w:proofErr w:type="spellStart"/>
                      <w:r w:rsidRPr="00FA6A6D">
                        <w:t>Question</w:t>
                      </w:r>
                      <w:proofErr w:type="spellEnd"/>
                    </w:p>
                    <w:p w:rsidR="00C231E5" w:rsidRPr="00C231E5" w:rsidRDefault="00C231E5" w:rsidP="00FA6A6D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p</w:t>
                      </w:r>
                      <w:r w:rsidRPr="00C231E5">
                        <w:rPr>
                          <w:b/>
                          <w:sz w:val="16"/>
                          <w:szCs w:val="16"/>
                        </w:rPr>
                        <w:t>ool_id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723EAB" w:rsidRPr="00FA6A6D" w:rsidSect="00D31D65">
      <w:headerReference w:type="default" r:id="rId10"/>
      <w:pgSz w:w="11901" w:h="16817"/>
      <w:pgMar w:top="1134" w:right="1134" w:bottom="1134" w:left="1134" w:header="851" w:footer="56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irill Fedyakov" w:date="2020-12-23T15:41:00Z" w:initials="KF">
    <w:p w:rsidR="00FA6A6D" w:rsidRPr="003F1C31" w:rsidRDefault="00FA6A6D" w:rsidP="003F1C31">
      <w:r>
        <w:rPr>
          <w:rStyle w:val="Kommentarzeichen"/>
        </w:rPr>
        <w:annotationRef/>
      </w:r>
      <w:proofErr w:type="spellStart"/>
      <w:r w:rsidR="003F1C31" w:rsidRPr="003F1C31">
        <w:t>BasicAuthentication</w:t>
      </w:r>
      <w:proofErr w:type="spellEnd"/>
    </w:p>
  </w:comment>
  <w:comment w:id="1" w:author="Kirill Fedyakov" w:date="2020-12-23T15:41:00Z" w:initials="KF">
    <w:p w:rsidR="003F1C31" w:rsidRPr="003F1C31" w:rsidRDefault="003F1C31" w:rsidP="003F1C31">
      <w:r>
        <w:rPr>
          <w:rStyle w:val="Kommentarzeichen"/>
        </w:rPr>
        <w:annotationRef/>
      </w:r>
      <w:proofErr w:type="spellStart"/>
      <w:r w:rsidRPr="003F1C31">
        <w:t>IsAdminOrReadOnly</w:t>
      </w:r>
      <w:proofErr w:type="spellEnd"/>
    </w:p>
  </w:comment>
  <w:comment w:id="3" w:author="Kirill Fedyakov" w:date="2020-12-23T15:41:00Z" w:initials="KF">
    <w:p w:rsidR="00FA6A6D" w:rsidRPr="003F1C31" w:rsidRDefault="00FA6A6D" w:rsidP="003F1C31">
      <w:r w:rsidRPr="003F1C31">
        <w:annotationRef/>
      </w:r>
      <w:proofErr w:type="spellStart"/>
      <w:r w:rsidRPr="003F1C31">
        <w:t>session_key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500" w:rsidRDefault="00FF0500" w:rsidP="007A56E7">
      <w:r>
        <w:separator/>
      </w:r>
    </w:p>
  </w:endnote>
  <w:endnote w:type="continuationSeparator" w:id="0">
    <w:p w:rsidR="00FF0500" w:rsidRDefault="00FF0500" w:rsidP="007A5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asiRun Sans Light">
    <w:panose1 w:val="020B0303050000020004"/>
    <w:charset w:val="00"/>
    <w:family w:val="swiss"/>
    <w:pitch w:val="variable"/>
    <w:sig w:usb0="80000027" w:usb1="50000073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asiRun Sans">
    <w:panose1 w:val="020B0503050000020004"/>
    <w:charset w:val="00"/>
    <w:family w:val="swiss"/>
    <w:pitch w:val="variable"/>
    <w:sig w:usb0="20000067" w:usb1="02000017" w:usb2="04000000" w:usb3="00000000" w:csb0="00000093" w:csb1="00000000"/>
  </w:font>
  <w:font w:name="DejaVu Sans">
    <w:altName w:val="Arial"/>
    <w:charset w:val="00"/>
    <w:family w:val="swiss"/>
    <w:pitch w:val="default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Sans OT">
    <w:altName w:val="Times New Roman"/>
    <w:charset w:val="00"/>
    <w:family w:val="auto"/>
    <w:pitch w:val="variable"/>
    <w:sig w:usb0="00000001" w:usb1="4000A0FB" w:usb2="0000002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siRun Mono">
    <w:panose1 w:val="020B0509050000020004"/>
    <w:charset w:val="00"/>
    <w:family w:val="modern"/>
    <w:pitch w:val="variable"/>
    <w:sig w:usb0="80000067" w:usb1="40000003" w:usb2="00000000" w:usb3="00000000" w:csb0="00000093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500" w:rsidRDefault="00FF0500" w:rsidP="007A56E7">
      <w:r>
        <w:separator/>
      </w:r>
    </w:p>
  </w:footnote>
  <w:footnote w:type="continuationSeparator" w:id="0">
    <w:p w:rsidR="00FF0500" w:rsidRDefault="00FF0500" w:rsidP="007A56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E87" w:rsidRPr="00831C94" w:rsidRDefault="00371E87" w:rsidP="00BC3180">
    <w:pPr>
      <w:pStyle w:val="Kopfzeile"/>
      <w:tabs>
        <w:tab w:val="clear" w:pos="9072"/>
        <w:tab w:val="left" w:pos="810"/>
        <w:tab w:val="right" w:pos="9071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F4E91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FAE85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AC44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794AD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F9AF4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4D070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B72B8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12632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B80E2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008AB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6DAD6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BE241E"/>
    <w:multiLevelType w:val="hybridMultilevel"/>
    <w:tmpl w:val="F740E7CA"/>
    <w:lvl w:ilvl="0" w:tplc="ED486B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2E6759"/>
    <w:multiLevelType w:val="multilevel"/>
    <w:tmpl w:val="5AFC07CA"/>
    <w:numStyleLink w:val="AufzhlungEE"/>
  </w:abstractNum>
  <w:abstractNum w:abstractNumId="13">
    <w:nsid w:val="0F061C90"/>
    <w:multiLevelType w:val="multilevel"/>
    <w:tmpl w:val="9D323914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4">
    <w:nsid w:val="14D14227"/>
    <w:multiLevelType w:val="multilevel"/>
    <w:tmpl w:val="C5F02650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5">
    <w:nsid w:val="16014CB4"/>
    <w:multiLevelType w:val="multilevel"/>
    <w:tmpl w:val="9D323914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6">
    <w:nsid w:val="1A962C40"/>
    <w:multiLevelType w:val="hybridMultilevel"/>
    <w:tmpl w:val="2E385FD0"/>
    <w:lvl w:ilvl="0" w:tplc="C16E45E8">
      <w:start w:val="1"/>
      <w:numFmt w:val="decimal"/>
      <w:pStyle w:val="Kapitelebene1"/>
      <w:lvlText w:val="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F0332F"/>
    <w:multiLevelType w:val="multilevel"/>
    <w:tmpl w:val="9DA66A64"/>
    <w:lvl w:ilvl="0">
      <w:start w:val="1"/>
      <w:numFmt w:val="bullet"/>
      <w:pStyle w:val="AufzhlungmitAdler"/>
      <w:lvlText w:val=""/>
      <w:lvlJc w:val="left"/>
      <w:pPr>
        <w:ind w:left="720" w:hanging="360"/>
      </w:pPr>
      <w:rPr>
        <w:rFonts w:ascii="EasiRun Sans Light" w:hAnsi="EasiRun Sans Light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F416D6"/>
    <w:multiLevelType w:val="multilevel"/>
    <w:tmpl w:val="55FE7A0A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9">
    <w:nsid w:val="36900148"/>
    <w:multiLevelType w:val="multilevel"/>
    <w:tmpl w:val="055C180A"/>
    <w:lvl w:ilvl="0">
      <w:start w:val="1"/>
      <w:numFmt w:val="bullet"/>
      <w:pStyle w:val="AufzhlungmitHaken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BB0F0C"/>
    <w:multiLevelType w:val="multilevel"/>
    <w:tmpl w:val="FD985C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einLeerraum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1">
    <w:nsid w:val="4848381B"/>
    <w:multiLevelType w:val="multilevel"/>
    <w:tmpl w:val="5AFC07CA"/>
    <w:styleLink w:val="AufzhlungEE"/>
    <w:lvl w:ilvl="0">
      <w:start w:val="1"/>
      <w:numFmt w:val="bullet"/>
      <w:pStyle w:val="AufzhlungmitPunk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0B30ED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62EF316B"/>
    <w:multiLevelType w:val="multilevel"/>
    <w:tmpl w:val="9D323914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4">
    <w:nsid w:val="642F2004"/>
    <w:multiLevelType w:val="multilevel"/>
    <w:tmpl w:val="9D323914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5">
    <w:nsid w:val="6A157B98"/>
    <w:multiLevelType w:val="multilevel"/>
    <w:tmpl w:val="9D323914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6">
    <w:nsid w:val="72EF1E8F"/>
    <w:multiLevelType w:val="multilevel"/>
    <w:tmpl w:val="2E385FD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A5211"/>
    <w:multiLevelType w:val="hybridMultilevel"/>
    <w:tmpl w:val="258E09E8"/>
    <w:lvl w:ilvl="0" w:tplc="011A9790">
      <w:start w:val="1"/>
      <w:numFmt w:val="upperLetter"/>
      <w:pStyle w:val="Tite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9172CA8"/>
    <w:multiLevelType w:val="multilevel"/>
    <w:tmpl w:val="9D323914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num w:numId="1">
    <w:abstractNumId w:val="27"/>
  </w:num>
  <w:num w:numId="2">
    <w:abstractNumId w:val="20"/>
  </w:num>
  <w:num w:numId="3">
    <w:abstractNumId w:val="21"/>
  </w:num>
  <w:num w:numId="4">
    <w:abstractNumId w:val="12"/>
  </w:num>
  <w:num w:numId="5">
    <w:abstractNumId w:val="19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11"/>
  </w:num>
  <w:num w:numId="17">
    <w:abstractNumId w:val="16"/>
  </w:num>
  <w:num w:numId="18">
    <w:abstractNumId w:val="26"/>
  </w:num>
  <w:num w:numId="19">
    <w:abstractNumId w:val="25"/>
  </w:num>
  <w:num w:numId="20">
    <w:abstractNumId w:val="25"/>
  </w:num>
  <w:num w:numId="21">
    <w:abstractNumId w:val="25"/>
  </w:num>
  <w:num w:numId="22">
    <w:abstractNumId w:val="22"/>
  </w:num>
  <w:num w:numId="23">
    <w:abstractNumId w:val="18"/>
  </w:num>
  <w:num w:numId="24">
    <w:abstractNumId w:val="14"/>
  </w:num>
  <w:num w:numId="25">
    <w:abstractNumId w:val="17"/>
  </w:num>
  <w:num w:numId="26">
    <w:abstractNumId w:val="24"/>
  </w:num>
  <w:num w:numId="27">
    <w:abstractNumId w:val="13"/>
  </w:num>
  <w:num w:numId="28">
    <w:abstractNumId w:val="23"/>
  </w:num>
  <w:num w:numId="29">
    <w:abstractNumId w:val="28"/>
  </w:num>
  <w:num w:numId="30">
    <w:abstractNumId w:val="15"/>
  </w:num>
  <w:num w:numId="31">
    <w:abstractNumId w:val="14"/>
  </w:num>
  <w:num w:numId="3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SpellingErrors/>
  <w:activeWritingStyle w:appName="MSWord" w:lang="de-DE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ocumentProtection w:formatting="1" w:enforcement="0"/>
  <w:defaultTabStop w:val="680"/>
  <w:hyphenationZone w:val="425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4A"/>
    <w:rsid w:val="00003862"/>
    <w:rsid w:val="000042F0"/>
    <w:rsid w:val="00007354"/>
    <w:rsid w:val="000101A2"/>
    <w:rsid w:val="00010E6E"/>
    <w:rsid w:val="000162F2"/>
    <w:rsid w:val="00016ECE"/>
    <w:rsid w:val="000244AF"/>
    <w:rsid w:val="00027F23"/>
    <w:rsid w:val="00030392"/>
    <w:rsid w:val="0003149A"/>
    <w:rsid w:val="000333A0"/>
    <w:rsid w:val="00035485"/>
    <w:rsid w:val="00036DED"/>
    <w:rsid w:val="00045579"/>
    <w:rsid w:val="00052093"/>
    <w:rsid w:val="000539E6"/>
    <w:rsid w:val="00054BE8"/>
    <w:rsid w:val="000567A1"/>
    <w:rsid w:val="00065D18"/>
    <w:rsid w:val="00067C00"/>
    <w:rsid w:val="00072F95"/>
    <w:rsid w:val="000730CC"/>
    <w:rsid w:val="00074A96"/>
    <w:rsid w:val="000766C9"/>
    <w:rsid w:val="00080F2E"/>
    <w:rsid w:val="0008786E"/>
    <w:rsid w:val="00087A57"/>
    <w:rsid w:val="000A0C60"/>
    <w:rsid w:val="000A1F79"/>
    <w:rsid w:val="000A4665"/>
    <w:rsid w:val="000A751A"/>
    <w:rsid w:val="000B0DFC"/>
    <w:rsid w:val="000B7603"/>
    <w:rsid w:val="000B7C32"/>
    <w:rsid w:val="000B7FF0"/>
    <w:rsid w:val="000C105E"/>
    <w:rsid w:val="000C5FD8"/>
    <w:rsid w:val="000C7B35"/>
    <w:rsid w:val="000D4058"/>
    <w:rsid w:val="000D4B8E"/>
    <w:rsid w:val="000D51CF"/>
    <w:rsid w:val="000D597D"/>
    <w:rsid w:val="000D6A8D"/>
    <w:rsid w:val="000E0205"/>
    <w:rsid w:val="000E03A1"/>
    <w:rsid w:val="000E11C6"/>
    <w:rsid w:val="000E63B0"/>
    <w:rsid w:val="000E7DF6"/>
    <w:rsid w:val="000F4B84"/>
    <w:rsid w:val="00105FDA"/>
    <w:rsid w:val="0010635D"/>
    <w:rsid w:val="001100B0"/>
    <w:rsid w:val="0012073A"/>
    <w:rsid w:val="001221E3"/>
    <w:rsid w:val="0012232A"/>
    <w:rsid w:val="00122689"/>
    <w:rsid w:val="00122E45"/>
    <w:rsid w:val="00127988"/>
    <w:rsid w:val="00132D19"/>
    <w:rsid w:val="00134C43"/>
    <w:rsid w:val="00140A90"/>
    <w:rsid w:val="00140E91"/>
    <w:rsid w:val="00143166"/>
    <w:rsid w:val="00144980"/>
    <w:rsid w:val="00146D39"/>
    <w:rsid w:val="00147C1C"/>
    <w:rsid w:val="00147E69"/>
    <w:rsid w:val="001509CC"/>
    <w:rsid w:val="0015346A"/>
    <w:rsid w:val="00156092"/>
    <w:rsid w:val="001574E1"/>
    <w:rsid w:val="00161DF8"/>
    <w:rsid w:val="00164A9F"/>
    <w:rsid w:val="00165F45"/>
    <w:rsid w:val="00166572"/>
    <w:rsid w:val="00172AA7"/>
    <w:rsid w:val="00173B06"/>
    <w:rsid w:val="00176A10"/>
    <w:rsid w:val="00184F51"/>
    <w:rsid w:val="00196D02"/>
    <w:rsid w:val="001A0329"/>
    <w:rsid w:val="001A5070"/>
    <w:rsid w:val="001B6409"/>
    <w:rsid w:val="001C2641"/>
    <w:rsid w:val="001C3FA5"/>
    <w:rsid w:val="001C503E"/>
    <w:rsid w:val="001D1C8C"/>
    <w:rsid w:val="001D4E32"/>
    <w:rsid w:val="001E5E10"/>
    <w:rsid w:val="001F3956"/>
    <w:rsid w:val="001F55A8"/>
    <w:rsid w:val="0021021A"/>
    <w:rsid w:val="002112CB"/>
    <w:rsid w:val="00220AEE"/>
    <w:rsid w:val="0022138F"/>
    <w:rsid w:val="002418A7"/>
    <w:rsid w:val="00243D85"/>
    <w:rsid w:val="00243DD9"/>
    <w:rsid w:val="00244007"/>
    <w:rsid w:val="00245392"/>
    <w:rsid w:val="00246A89"/>
    <w:rsid w:val="0024748B"/>
    <w:rsid w:val="00250CE2"/>
    <w:rsid w:val="0025202F"/>
    <w:rsid w:val="002524C6"/>
    <w:rsid w:val="00253C21"/>
    <w:rsid w:val="00264E9A"/>
    <w:rsid w:val="002706BB"/>
    <w:rsid w:val="00271E42"/>
    <w:rsid w:val="00273E46"/>
    <w:rsid w:val="00277937"/>
    <w:rsid w:val="00282C40"/>
    <w:rsid w:val="00284197"/>
    <w:rsid w:val="00297BE1"/>
    <w:rsid w:val="002A1C71"/>
    <w:rsid w:val="002A484E"/>
    <w:rsid w:val="002A5DD8"/>
    <w:rsid w:val="002C4118"/>
    <w:rsid w:val="002C63AE"/>
    <w:rsid w:val="002C7597"/>
    <w:rsid w:val="002D1927"/>
    <w:rsid w:val="002D204C"/>
    <w:rsid w:val="002D5F09"/>
    <w:rsid w:val="002E5BD7"/>
    <w:rsid w:val="002F0CED"/>
    <w:rsid w:val="002F2581"/>
    <w:rsid w:val="002F3A81"/>
    <w:rsid w:val="002F5052"/>
    <w:rsid w:val="002F7C60"/>
    <w:rsid w:val="00304EB9"/>
    <w:rsid w:val="00305877"/>
    <w:rsid w:val="003100B8"/>
    <w:rsid w:val="0031428E"/>
    <w:rsid w:val="00315219"/>
    <w:rsid w:val="00315242"/>
    <w:rsid w:val="00330563"/>
    <w:rsid w:val="00331604"/>
    <w:rsid w:val="00331A95"/>
    <w:rsid w:val="00334846"/>
    <w:rsid w:val="003351C6"/>
    <w:rsid w:val="003474AA"/>
    <w:rsid w:val="003474B4"/>
    <w:rsid w:val="0035178E"/>
    <w:rsid w:val="003520A2"/>
    <w:rsid w:val="00352BBC"/>
    <w:rsid w:val="00354B2C"/>
    <w:rsid w:val="0036122D"/>
    <w:rsid w:val="00362E0B"/>
    <w:rsid w:val="003650F1"/>
    <w:rsid w:val="00371E87"/>
    <w:rsid w:val="0037332E"/>
    <w:rsid w:val="00384E29"/>
    <w:rsid w:val="0038573D"/>
    <w:rsid w:val="0038729B"/>
    <w:rsid w:val="003931BD"/>
    <w:rsid w:val="00396264"/>
    <w:rsid w:val="0039731C"/>
    <w:rsid w:val="003A1B2E"/>
    <w:rsid w:val="003A58DB"/>
    <w:rsid w:val="003B3970"/>
    <w:rsid w:val="003B55DD"/>
    <w:rsid w:val="003B6FFA"/>
    <w:rsid w:val="003C35AC"/>
    <w:rsid w:val="003C6852"/>
    <w:rsid w:val="003C74BF"/>
    <w:rsid w:val="003D265D"/>
    <w:rsid w:val="003D6885"/>
    <w:rsid w:val="003E072F"/>
    <w:rsid w:val="003E09C9"/>
    <w:rsid w:val="003E0C05"/>
    <w:rsid w:val="003E2F38"/>
    <w:rsid w:val="003E5F07"/>
    <w:rsid w:val="003E6813"/>
    <w:rsid w:val="003F1C31"/>
    <w:rsid w:val="003F2B88"/>
    <w:rsid w:val="0040278B"/>
    <w:rsid w:val="0040414E"/>
    <w:rsid w:val="00405639"/>
    <w:rsid w:val="004156D3"/>
    <w:rsid w:val="00417E95"/>
    <w:rsid w:val="00420894"/>
    <w:rsid w:val="004311BA"/>
    <w:rsid w:val="00432269"/>
    <w:rsid w:val="00432630"/>
    <w:rsid w:val="00434977"/>
    <w:rsid w:val="004370EB"/>
    <w:rsid w:val="00442162"/>
    <w:rsid w:val="004434C3"/>
    <w:rsid w:val="00446904"/>
    <w:rsid w:val="00453711"/>
    <w:rsid w:val="004554C3"/>
    <w:rsid w:val="00455C00"/>
    <w:rsid w:val="004562B2"/>
    <w:rsid w:val="00462466"/>
    <w:rsid w:val="0046686E"/>
    <w:rsid w:val="00467CEA"/>
    <w:rsid w:val="00471037"/>
    <w:rsid w:val="0047207C"/>
    <w:rsid w:val="00472A0E"/>
    <w:rsid w:val="00476FCE"/>
    <w:rsid w:val="00481160"/>
    <w:rsid w:val="0048476D"/>
    <w:rsid w:val="0049204E"/>
    <w:rsid w:val="004922BC"/>
    <w:rsid w:val="004949E1"/>
    <w:rsid w:val="0049517D"/>
    <w:rsid w:val="004960AF"/>
    <w:rsid w:val="0049636F"/>
    <w:rsid w:val="00496EDF"/>
    <w:rsid w:val="004A0F3A"/>
    <w:rsid w:val="004A1511"/>
    <w:rsid w:val="004A5330"/>
    <w:rsid w:val="004A5371"/>
    <w:rsid w:val="004A6025"/>
    <w:rsid w:val="004B1E42"/>
    <w:rsid w:val="004B4D8E"/>
    <w:rsid w:val="004C0F0F"/>
    <w:rsid w:val="004C164B"/>
    <w:rsid w:val="004C29C6"/>
    <w:rsid w:val="004C4CC6"/>
    <w:rsid w:val="004C558A"/>
    <w:rsid w:val="004C693A"/>
    <w:rsid w:val="004C7DD2"/>
    <w:rsid w:val="004D068B"/>
    <w:rsid w:val="004D1C66"/>
    <w:rsid w:val="004D49E2"/>
    <w:rsid w:val="004D59B2"/>
    <w:rsid w:val="004E1AA3"/>
    <w:rsid w:val="004F381A"/>
    <w:rsid w:val="004F54C5"/>
    <w:rsid w:val="004F7E77"/>
    <w:rsid w:val="005016AE"/>
    <w:rsid w:val="00502037"/>
    <w:rsid w:val="005053DA"/>
    <w:rsid w:val="005059EE"/>
    <w:rsid w:val="00511702"/>
    <w:rsid w:val="00514FBE"/>
    <w:rsid w:val="0051555C"/>
    <w:rsid w:val="00516653"/>
    <w:rsid w:val="005240F6"/>
    <w:rsid w:val="0052517F"/>
    <w:rsid w:val="00526AD6"/>
    <w:rsid w:val="00533E6D"/>
    <w:rsid w:val="005351D1"/>
    <w:rsid w:val="00535F47"/>
    <w:rsid w:val="00541FA8"/>
    <w:rsid w:val="0054345F"/>
    <w:rsid w:val="0054778D"/>
    <w:rsid w:val="0056136A"/>
    <w:rsid w:val="00565462"/>
    <w:rsid w:val="005716DF"/>
    <w:rsid w:val="00572A12"/>
    <w:rsid w:val="00573EC7"/>
    <w:rsid w:val="00573F49"/>
    <w:rsid w:val="00577035"/>
    <w:rsid w:val="005771B3"/>
    <w:rsid w:val="00577E67"/>
    <w:rsid w:val="00583BAA"/>
    <w:rsid w:val="005849E2"/>
    <w:rsid w:val="00585D6D"/>
    <w:rsid w:val="00586DFE"/>
    <w:rsid w:val="0058756F"/>
    <w:rsid w:val="0058758C"/>
    <w:rsid w:val="00593CF5"/>
    <w:rsid w:val="00594573"/>
    <w:rsid w:val="005A025F"/>
    <w:rsid w:val="005A3D35"/>
    <w:rsid w:val="005A4335"/>
    <w:rsid w:val="005A5BF0"/>
    <w:rsid w:val="005A69CD"/>
    <w:rsid w:val="005A765C"/>
    <w:rsid w:val="005B0BE6"/>
    <w:rsid w:val="005B21E3"/>
    <w:rsid w:val="005B7641"/>
    <w:rsid w:val="005C3510"/>
    <w:rsid w:val="005C50DF"/>
    <w:rsid w:val="005D48B7"/>
    <w:rsid w:val="005E4B2F"/>
    <w:rsid w:val="005E7051"/>
    <w:rsid w:val="005F2FB9"/>
    <w:rsid w:val="005F4E1F"/>
    <w:rsid w:val="00602D43"/>
    <w:rsid w:val="0061026D"/>
    <w:rsid w:val="0061076B"/>
    <w:rsid w:val="00613C6D"/>
    <w:rsid w:val="00617EFC"/>
    <w:rsid w:val="0062029F"/>
    <w:rsid w:val="00621032"/>
    <w:rsid w:val="006223B1"/>
    <w:rsid w:val="0062591E"/>
    <w:rsid w:val="00630997"/>
    <w:rsid w:val="00642A2B"/>
    <w:rsid w:val="00647BA7"/>
    <w:rsid w:val="00650708"/>
    <w:rsid w:val="00663950"/>
    <w:rsid w:val="00665E05"/>
    <w:rsid w:val="00666361"/>
    <w:rsid w:val="00667363"/>
    <w:rsid w:val="00667A17"/>
    <w:rsid w:val="00667D77"/>
    <w:rsid w:val="0067414C"/>
    <w:rsid w:val="00676C01"/>
    <w:rsid w:val="006806EA"/>
    <w:rsid w:val="0068231B"/>
    <w:rsid w:val="006939EF"/>
    <w:rsid w:val="00695687"/>
    <w:rsid w:val="00696171"/>
    <w:rsid w:val="006A2435"/>
    <w:rsid w:val="006A2C82"/>
    <w:rsid w:val="006A4A93"/>
    <w:rsid w:val="006A5CDD"/>
    <w:rsid w:val="006B455A"/>
    <w:rsid w:val="006B49AF"/>
    <w:rsid w:val="006B6993"/>
    <w:rsid w:val="006B69CF"/>
    <w:rsid w:val="006B7633"/>
    <w:rsid w:val="006B7A6F"/>
    <w:rsid w:val="006D1A22"/>
    <w:rsid w:val="006D5989"/>
    <w:rsid w:val="006E7DD5"/>
    <w:rsid w:val="006F6CA0"/>
    <w:rsid w:val="0070548A"/>
    <w:rsid w:val="0070695E"/>
    <w:rsid w:val="00707C9D"/>
    <w:rsid w:val="00713253"/>
    <w:rsid w:val="0071368D"/>
    <w:rsid w:val="00717303"/>
    <w:rsid w:val="00723EAB"/>
    <w:rsid w:val="007303F3"/>
    <w:rsid w:val="00730619"/>
    <w:rsid w:val="00731BAD"/>
    <w:rsid w:val="00731FA6"/>
    <w:rsid w:val="007322BB"/>
    <w:rsid w:val="00734503"/>
    <w:rsid w:val="0074019D"/>
    <w:rsid w:val="00741983"/>
    <w:rsid w:val="00751561"/>
    <w:rsid w:val="00757B34"/>
    <w:rsid w:val="00766271"/>
    <w:rsid w:val="00766A65"/>
    <w:rsid w:val="00770A34"/>
    <w:rsid w:val="00775E42"/>
    <w:rsid w:val="00781AD5"/>
    <w:rsid w:val="0078219B"/>
    <w:rsid w:val="007839FE"/>
    <w:rsid w:val="00787542"/>
    <w:rsid w:val="00790909"/>
    <w:rsid w:val="00793184"/>
    <w:rsid w:val="00795071"/>
    <w:rsid w:val="00796B83"/>
    <w:rsid w:val="0079758D"/>
    <w:rsid w:val="007A56E7"/>
    <w:rsid w:val="007B1215"/>
    <w:rsid w:val="007B19BF"/>
    <w:rsid w:val="007B252E"/>
    <w:rsid w:val="007B3160"/>
    <w:rsid w:val="007B4894"/>
    <w:rsid w:val="007B50DB"/>
    <w:rsid w:val="007B6139"/>
    <w:rsid w:val="007B6DCB"/>
    <w:rsid w:val="007C675E"/>
    <w:rsid w:val="007D052D"/>
    <w:rsid w:val="007D08DA"/>
    <w:rsid w:val="007E1C4A"/>
    <w:rsid w:val="007E7F34"/>
    <w:rsid w:val="00803417"/>
    <w:rsid w:val="00810E9C"/>
    <w:rsid w:val="00811E80"/>
    <w:rsid w:val="008136FB"/>
    <w:rsid w:val="008151A5"/>
    <w:rsid w:val="0081741C"/>
    <w:rsid w:val="00831325"/>
    <w:rsid w:val="00831C94"/>
    <w:rsid w:val="00832A15"/>
    <w:rsid w:val="008337D5"/>
    <w:rsid w:val="00834C0C"/>
    <w:rsid w:val="0084111E"/>
    <w:rsid w:val="00846276"/>
    <w:rsid w:val="00846621"/>
    <w:rsid w:val="00846F1D"/>
    <w:rsid w:val="00847C97"/>
    <w:rsid w:val="00854194"/>
    <w:rsid w:val="0085584E"/>
    <w:rsid w:val="0085633F"/>
    <w:rsid w:val="008575D4"/>
    <w:rsid w:val="00857890"/>
    <w:rsid w:val="008630E0"/>
    <w:rsid w:val="00872166"/>
    <w:rsid w:val="00876EE1"/>
    <w:rsid w:val="00895379"/>
    <w:rsid w:val="00895D9D"/>
    <w:rsid w:val="00897406"/>
    <w:rsid w:val="008A598B"/>
    <w:rsid w:val="008A5ABE"/>
    <w:rsid w:val="008B0046"/>
    <w:rsid w:val="008B623B"/>
    <w:rsid w:val="008C213B"/>
    <w:rsid w:val="008C374E"/>
    <w:rsid w:val="008C3A08"/>
    <w:rsid w:val="008D2479"/>
    <w:rsid w:val="008D3DFB"/>
    <w:rsid w:val="008E453D"/>
    <w:rsid w:val="008E6444"/>
    <w:rsid w:val="008E7EE7"/>
    <w:rsid w:val="008E7F07"/>
    <w:rsid w:val="008F56C9"/>
    <w:rsid w:val="00903332"/>
    <w:rsid w:val="00904436"/>
    <w:rsid w:val="00910746"/>
    <w:rsid w:val="00911EC5"/>
    <w:rsid w:val="009120FB"/>
    <w:rsid w:val="00917A86"/>
    <w:rsid w:val="00920350"/>
    <w:rsid w:val="00920A7A"/>
    <w:rsid w:val="00920C49"/>
    <w:rsid w:val="00922FA9"/>
    <w:rsid w:val="00927912"/>
    <w:rsid w:val="00930C31"/>
    <w:rsid w:val="009341F7"/>
    <w:rsid w:val="00936135"/>
    <w:rsid w:val="00944F9A"/>
    <w:rsid w:val="00951125"/>
    <w:rsid w:val="00956E6B"/>
    <w:rsid w:val="00962A07"/>
    <w:rsid w:val="00966F6D"/>
    <w:rsid w:val="009746A0"/>
    <w:rsid w:val="009767CF"/>
    <w:rsid w:val="00980774"/>
    <w:rsid w:val="00980867"/>
    <w:rsid w:val="00981844"/>
    <w:rsid w:val="00987504"/>
    <w:rsid w:val="009926C0"/>
    <w:rsid w:val="00994D51"/>
    <w:rsid w:val="009A1A41"/>
    <w:rsid w:val="009A2393"/>
    <w:rsid w:val="009A31C3"/>
    <w:rsid w:val="009B564F"/>
    <w:rsid w:val="009C2BCD"/>
    <w:rsid w:val="009C323C"/>
    <w:rsid w:val="009D2DDF"/>
    <w:rsid w:val="009E0E97"/>
    <w:rsid w:val="009E7F25"/>
    <w:rsid w:val="009F1552"/>
    <w:rsid w:val="009F6090"/>
    <w:rsid w:val="009F71F9"/>
    <w:rsid w:val="00A04FB2"/>
    <w:rsid w:val="00A12950"/>
    <w:rsid w:val="00A129FE"/>
    <w:rsid w:val="00A210FA"/>
    <w:rsid w:val="00A243C1"/>
    <w:rsid w:val="00A31747"/>
    <w:rsid w:val="00A36E4F"/>
    <w:rsid w:val="00A410E6"/>
    <w:rsid w:val="00A44DD8"/>
    <w:rsid w:val="00A453E0"/>
    <w:rsid w:val="00A46776"/>
    <w:rsid w:val="00A5259A"/>
    <w:rsid w:val="00A5335C"/>
    <w:rsid w:val="00A57314"/>
    <w:rsid w:val="00A57D37"/>
    <w:rsid w:val="00A604FB"/>
    <w:rsid w:val="00A64FD5"/>
    <w:rsid w:val="00A67430"/>
    <w:rsid w:val="00A7442E"/>
    <w:rsid w:val="00A775E9"/>
    <w:rsid w:val="00A84ACE"/>
    <w:rsid w:val="00A86565"/>
    <w:rsid w:val="00A86C62"/>
    <w:rsid w:val="00A87AAF"/>
    <w:rsid w:val="00A87C9D"/>
    <w:rsid w:val="00A87FBF"/>
    <w:rsid w:val="00A953EE"/>
    <w:rsid w:val="00A96CC5"/>
    <w:rsid w:val="00A97CA6"/>
    <w:rsid w:val="00AA018A"/>
    <w:rsid w:val="00AA3647"/>
    <w:rsid w:val="00AA71BF"/>
    <w:rsid w:val="00AB231C"/>
    <w:rsid w:val="00AB32D9"/>
    <w:rsid w:val="00AB4AA0"/>
    <w:rsid w:val="00AB62AF"/>
    <w:rsid w:val="00AC2115"/>
    <w:rsid w:val="00AC46C9"/>
    <w:rsid w:val="00AD0C39"/>
    <w:rsid w:val="00AD2924"/>
    <w:rsid w:val="00AD33C9"/>
    <w:rsid w:val="00AE0653"/>
    <w:rsid w:val="00AE26DC"/>
    <w:rsid w:val="00AE45B2"/>
    <w:rsid w:val="00AF11CA"/>
    <w:rsid w:val="00AF25D2"/>
    <w:rsid w:val="00AF424C"/>
    <w:rsid w:val="00AF5982"/>
    <w:rsid w:val="00B0381F"/>
    <w:rsid w:val="00B04F70"/>
    <w:rsid w:val="00B24E29"/>
    <w:rsid w:val="00B3059B"/>
    <w:rsid w:val="00B32259"/>
    <w:rsid w:val="00B33EA9"/>
    <w:rsid w:val="00B3408F"/>
    <w:rsid w:val="00B34C8E"/>
    <w:rsid w:val="00B41958"/>
    <w:rsid w:val="00B422B6"/>
    <w:rsid w:val="00B43E6E"/>
    <w:rsid w:val="00B540CD"/>
    <w:rsid w:val="00B54364"/>
    <w:rsid w:val="00B56664"/>
    <w:rsid w:val="00B5732E"/>
    <w:rsid w:val="00B635EE"/>
    <w:rsid w:val="00B70321"/>
    <w:rsid w:val="00B707A5"/>
    <w:rsid w:val="00B71734"/>
    <w:rsid w:val="00B71920"/>
    <w:rsid w:val="00B7731E"/>
    <w:rsid w:val="00B83D0F"/>
    <w:rsid w:val="00B86563"/>
    <w:rsid w:val="00B95B2A"/>
    <w:rsid w:val="00B96B34"/>
    <w:rsid w:val="00B96B95"/>
    <w:rsid w:val="00BA514E"/>
    <w:rsid w:val="00BA5A20"/>
    <w:rsid w:val="00BA70CA"/>
    <w:rsid w:val="00BC3180"/>
    <w:rsid w:val="00BD1D33"/>
    <w:rsid w:val="00BD4858"/>
    <w:rsid w:val="00BD575D"/>
    <w:rsid w:val="00BD6655"/>
    <w:rsid w:val="00BE20F7"/>
    <w:rsid w:val="00BF10F7"/>
    <w:rsid w:val="00C01AE6"/>
    <w:rsid w:val="00C06BE8"/>
    <w:rsid w:val="00C1292D"/>
    <w:rsid w:val="00C13719"/>
    <w:rsid w:val="00C222C9"/>
    <w:rsid w:val="00C22C59"/>
    <w:rsid w:val="00C231E5"/>
    <w:rsid w:val="00C25B29"/>
    <w:rsid w:val="00C33050"/>
    <w:rsid w:val="00C33F21"/>
    <w:rsid w:val="00C3429C"/>
    <w:rsid w:val="00C344D1"/>
    <w:rsid w:val="00C445E3"/>
    <w:rsid w:val="00C45E22"/>
    <w:rsid w:val="00C460EB"/>
    <w:rsid w:val="00C52C5E"/>
    <w:rsid w:val="00C53BD1"/>
    <w:rsid w:val="00C540AC"/>
    <w:rsid w:val="00C55D69"/>
    <w:rsid w:val="00C55DF2"/>
    <w:rsid w:val="00C60DB1"/>
    <w:rsid w:val="00C6106D"/>
    <w:rsid w:val="00C640AA"/>
    <w:rsid w:val="00C65200"/>
    <w:rsid w:val="00C769F7"/>
    <w:rsid w:val="00C80396"/>
    <w:rsid w:val="00C90537"/>
    <w:rsid w:val="00C90FC6"/>
    <w:rsid w:val="00C96BD4"/>
    <w:rsid w:val="00CA0328"/>
    <w:rsid w:val="00CA3CF8"/>
    <w:rsid w:val="00CA3E1F"/>
    <w:rsid w:val="00CA4A9E"/>
    <w:rsid w:val="00CA5CFF"/>
    <w:rsid w:val="00CB5010"/>
    <w:rsid w:val="00CC6C1C"/>
    <w:rsid w:val="00CD1CF2"/>
    <w:rsid w:val="00CE3F93"/>
    <w:rsid w:val="00CF05DE"/>
    <w:rsid w:val="00CF0FC8"/>
    <w:rsid w:val="00CF27DE"/>
    <w:rsid w:val="00D1046C"/>
    <w:rsid w:val="00D114C5"/>
    <w:rsid w:val="00D135A3"/>
    <w:rsid w:val="00D1627E"/>
    <w:rsid w:val="00D221DD"/>
    <w:rsid w:val="00D2575F"/>
    <w:rsid w:val="00D31D65"/>
    <w:rsid w:val="00D329F3"/>
    <w:rsid w:val="00D4172B"/>
    <w:rsid w:val="00D46806"/>
    <w:rsid w:val="00D46D26"/>
    <w:rsid w:val="00D52801"/>
    <w:rsid w:val="00D5361E"/>
    <w:rsid w:val="00D53FB1"/>
    <w:rsid w:val="00D6014D"/>
    <w:rsid w:val="00D6087D"/>
    <w:rsid w:val="00D60A04"/>
    <w:rsid w:val="00D63624"/>
    <w:rsid w:val="00D639DA"/>
    <w:rsid w:val="00D67CF9"/>
    <w:rsid w:val="00D74654"/>
    <w:rsid w:val="00D84D7A"/>
    <w:rsid w:val="00D8621A"/>
    <w:rsid w:val="00D86E24"/>
    <w:rsid w:val="00D93874"/>
    <w:rsid w:val="00D944E1"/>
    <w:rsid w:val="00DA0019"/>
    <w:rsid w:val="00DA19A3"/>
    <w:rsid w:val="00DA314F"/>
    <w:rsid w:val="00DB12DD"/>
    <w:rsid w:val="00DB5F77"/>
    <w:rsid w:val="00DC3C35"/>
    <w:rsid w:val="00DC642D"/>
    <w:rsid w:val="00DD4F23"/>
    <w:rsid w:val="00DE4BA1"/>
    <w:rsid w:val="00DF3D97"/>
    <w:rsid w:val="00DF6894"/>
    <w:rsid w:val="00E00282"/>
    <w:rsid w:val="00E03280"/>
    <w:rsid w:val="00E07E13"/>
    <w:rsid w:val="00E1143D"/>
    <w:rsid w:val="00E137FC"/>
    <w:rsid w:val="00E15717"/>
    <w:rsid w:val="00E17DD8"/>
    <w:rsid w:val="00E31713"/>
    <w:rsid w:val="00E36C73"/>
    <w:rsid w:val="00E4066F"/>
    <w:rsid w:val="00E5394E"/>
    <w:rsid w:val="00E53B2F"/>
    <w:rsid w:val="00E53BC4"/>
    <w:rsid w:val="00E54D81"/>
    <w:rsid w:val="00E60A28"/>
    <w:rsid w:val="00E61BCE"/>
    <w:rsid w:val="00E66C73"/>
    <w:rsid w:val="00E718AC"/>
    <w:rsid w:val="00E75A33"/>
    <w:rsid w:val="00E761E3"/>
    <w:rsid w:val="00E766AD"/>
    <w:rsid w:val="00E767DA"/>
    <w:rsid w:val="00E77AFB"/>
    <w:rsid w:val="00E807A1"/>
    <w:rsid w:val="00E808FF"/>
    <w:rsid w:val="00E84E62"/>
    <w:rsid w:val="00E9088D"/>
    <w:rsid w:val="00E91D4A"/>
    <w:rsid w:val="00EA3014"/>
    <w:rsid w:val="00EA3A29"/>
    <w:rsid w:val="00EA492F"/>
    <w:rsid w:val="00EA4BDE"/>
    <w:rsid w:val="00EB4A65"/>
    <w:rsid w:val="00EC0693"/>
    <w:rsid w:val="00EC0CA0"/>
    <w:rsid w:val="00EC4CD7"/>
    <w:rsid w:val="00EC79ED"/>
    <w:rsid w:val="00ED3847"/>
    <w:rsid w:val="00ED44FF"/>
    <w:rsid w:val="00ED7F67"/>
    <w:rsid w:val="00EE45DE"/>
    <w:rsid w:val="00EF10A0"/>
    <w:rsid w:val="00EF179F"/>
    <w:rsid w:val="00EF5395"/>
    <w:rsid w:val="00EF579F"/>
    <w:rsid w:val="00F0484A"/>
    <w:rsid w:val="00F12F72"/>
    <w:rsid w:val="00F136B3"/>
    <w:rsid w:val="00F15832"/>
    <w:rsid w:val="00F16173"/>
    <w:rsid w:val="00F177F8"/>
    <w:rsid w:val="00F20B4A"/>
    <w:rsid w:val="00F20D86"/>
    <w:rsid w:val="00F23C30"/>
    <w:rsid w:val="00F247A5"/>
    <w:rsid w:val="00F259A6"/>
    <w:rsid w:val="00F27269"/>
    <w:rsid w:val="00F32D46"/>
    <w:rsid w:val="00F417ED"/>
    <w:rsid w:val="00F43601"/>
    <w:rsid w:val="00F45A5C"/>
    <w:rsid w:val="00F5061F"/>
    <w:rsid w:val="00F6089D"/>
    <w:rsid w:val="00F61205"/>
    <w:rsid w:val="00F62612"/>
    <w:rsid w:val="00F67A2C"/>
    <w:rsid w:val="00F70934"/>
    <w:rsid w:val="00F7326B"/>
    <w:rsid w:val="00F73835"/>
    <w:rsid w:val="00F7654D"/>
    <w:rsid w:val="00F85674"/>
    <w:rsid w:val="00F8657A"/>
    <w:rsid w:val="00F911F1"/>
    <w:rsid w:val="00F9496C"/>
    <w:rsid w:val="00FA0411"/>
    <w:rsid w:val="00FA1022"/>
    <w:rsid w:val="00FA18CA"/>
    <w:rsid w:val="00FA2375"/>
    <w:rsid w:val="00FA6A6D"/>
    <w:rsid w:val="00FA7F7A"/>
    <w:rsid w:val="00FB18C2"/>
    <w:rsid w:val="00FB3922"/>
    <w:rsid w:val="00FB58FE"/>
    <w:rsid w:val="00FB6F01"/>
    <w:rsid w:val="00FC0223"/>
    <w:rsid w:val="00FC090D"/>
    <w:rsid w:val="00FC0977"/>
    <w:rsid w:val="00FC1CF9"/>
    <w:rsid w:val="00FC53F5"/>
    <w:rsid w:val="00FC5E9C"/>
    <w:rsid w:val="00FD0FB7"/>
    <w:rsid w:val="00FE3AA7"/>
    <w:rsid w:val="00FE68D9"/>
    <w:rsid w:val="00FF0500"/>
    <w:rsid w:val="00FF28CE"/>
    <w:rsid w:val="00FF3D09"/>
    <w:rsid w:val="00FF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DA3D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4"/>
        <w:szCs w:val="24"/>
        <w:lang w:val="de-DE" w:eastAsia="de-DE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iPriority="9" w:unhideWhenUsed="0"/>
    <w:lsdException w:name="heading 5" w:semiHidden="0" w:uiPriority="9" w:unhideWhenUsed="0" w:qFormat="1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 w:qFormat="1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semiHidden="0" w:uiPriority="35" w:unhideWhenUsed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qFormat="1"/>
    <w:lsdException w:name="Strong" w:semiHidden="0" w:uiPriority="22" w:unhideWhenUsed="0"/>
    <w:lsdException w:name="Emphasis" w:semiHidden="0" w:uiPriority="20" w:unhideWhenUsed="0"/>
    <w:lsdException w:name="Table Grid" w:semiHidden="0" w:unhideWhenUsed="0"/>
    <w:lsdException w:name="Placeholder Text" w:locked="0" w:unhideWhenUsed="0"/>
    <w:lsdException w:name="No Spacing" w:locked="0" w:semiHidden="0" w:unhideWhenUsed="0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/>
    <w:lsdException w:name="Quote" w:locked="0" w:semiHidden="0" w:uiPriority="29" w:unhideWhenUsed="0"/>
    <w:lsdException w:name="Intense Quote" w:locked="0" w:semiHidden="0" w:uiPriority="30" w:unhideWhenUsed="0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/>
    <w:lsdException w:name="Intense Emphasis" w:locked="0" w:semiHidden="0" w:unhideWhenUsed="0"/>
    <w:lsdException w:name="Subtle Reference" w:locked="0" w:semiHidden="0" w:uiPriority="31" w:unhideWhenUsed="0"/>
    <w:lsdException w:name="Intense Reference" w:locked="0" w:semiHidden="0" w:uiPriority="32" w:unhideWhenUsed="0"/>
    <w:lsdException w:name="Book Title" w:locked="0" w:semiHidden="0" w:uiPriority="33" w:unhideWhenUsed="0"/>
    <w:lsdException w:name="Bibliography" w:locked="0" w:uiPriority="37"/>
    <w:lsdException w:name="TOC Heading" w:locked="0" w:semiHidden="0" w:uiPriority="39" w:unhideWhenUsed="0"/>
  </w:latentStyles>
  <w:style w:type="paragraph" w:default="1" w:styleId="Standard">
    <w:name w:val="Normal"/>
    <w:rsid w:val="0038729B"/>
    <w:rPr>
      <w:rFonts w:ascii="EasiRun Sans Light" w:hAnsi="EasiRun Sans Light"/>
      <w:lang w:eastAsia="en-US"/>
    </w:rPr>
  </w:style>
  <w:style w:type="paragraph" w:styleId="berschrift1">
    <w:name w:val="heading 1"/>
    <w:basedOn w:val="Absatz"/>
    <w:next w:val="Absatz"/>
    <w:link w:val="berschrift1Zchn"/>
    <w:autoRedefine/>
    <w:uiPriority w:val="99"/>
    <w:qFormat/>
    <w:rsid w:val="008F56C9"/>
    <w:pPr>
      <w:pageBreakBefore/>
      <w:suppressAutoHyphens/>
      <w:spacing w:before="240" w:after="360"/>
      <w:outlineLvl w:val="0"/>
    </w:pPr>
    <w:rPr>
      <w:rFonts w:ascii="EasiRun Sans" w:hAnsi="EasiRun Sans" w:cs="DejaVu Sans"/>
      <w:bCs/>
      <w:color w:val="1D428A"/>
      <w:sz w:val="40"/>
      <w:szCs w:val="40"/>
      <w:lang w:val="en-US"/>
    </w:rPr>
  </w:style>
  <w:style w:type="paragraph" w:styleId="berschrift2">
    <w:name w:val="heading 2"/>
    <w:basedOn w:val="Inhaltsverzeichnis"/>
    <w:next w:val="Absatz"/>
    <w:link w:val="berschrift2Zchn"/>
    <w:uiPriority w:val="99"/>
    <w:qFormat/>
    <w:rsid w:val="00030392"/>
    <w:pPr>
      <w:numPr>
        <w:ilvl w:val="1"/>
        <w:numId w:val="23"/>
      </w:numPr>
      <w:spacing w:before="360" w:after="240"/>
      <w:outlineLvl w:val="1"/>
    </w:pPr>
    <w:rPr>
      <w:rFonts w:cs="Mangal"/>
      <w:b/>
      <w:sz w:val="28"/>
      <w:lang w:eastAsia="zh-CN" w:bidi="hi-IN"/>
    </w:rPr>
  </w:style>
  <w:style w:type="paragraph" w:styleId="berschrift3">
    <w:name w:val="heading 3"/>
    <w:basedOn w:val="berschrift2"/>
    <w:next w:val="Absatz"/>
    <w:link w:val="berschrift3Zchn"/>
    <w:uiPriority w:val="99"/>
    <w:qFormat/>
    <w:rsid w:val="00030392"/>
    <w:pPr>
      <w:widowControl w:val="0"/>
      <w:numPr>
        <w:ilvl w:val="2"/>
        <w:numId w:val="31"/>
      </w:numPr>
      <w:spacing w:before="280" w:after="200"/>
      <w:outlineLvl w:val="2"/>
    </w:pPr>
    <w:rPr>
      <w:rFonts w:cs="DejaVu Sans"/>
      <w:bCs/>
      <w:sz w:val="20"/>
      <w:szCs w:val="24"/>
    </w:rPr>
  </w:style>
  <w:style w:type="paragraph" w:styleId="berschrift4">
    <w:name w:val="heading 4"/>
    <w:basedOn w:val="berschrift3"/>
    <w:next w:val="Standard"/>
    <w:link w:val="berschrift4Zchn"/>
    <w:uiPriority w:val="99"/>
    <w:semiHidden/>
    <w:rsid w:val="008F56C9"/>
    <w:pPr>
      <w:numPr>
        <w:ilvl w:val="3"/>
      </w:numPr>
      <w:outlineLvl w:val="3"/>
    </w:pPr>
    <w:rPr>
      <w:lang w:val="en-US"/>
    </w:rPr>
  </w:style>
  <w:style w:type="paragraph" w:styleId="berschrift5">
    <w:name w:val="heading 5"/>
    <w:basedOn w:val="berschrift3"/>
    <w:next w:val="Standard"/>
    <w:link w:val="berschrift5Zchn"/>
    <w:uiPriority w:val="99"/>
    <w:semiHidden/>
    <w:qFormat/>
    <w:rsid w:val="00EC79ED"/>
    <w:pPr>
      <w:outlineLvl w:val="4"/>
    </w:pPr>
  </w:style>
  <w:style w:type="paragraph" w:styleId="berschrift6">
    <w:name w:val="heading 6"/>
    <w:basedOn w:val="Standard"/>
    <w:next w:val="Standard"/>
    <w:link w:val="berschrift6Zchn"/>
    <w:uiPriority w:val="99"/>
    <w:semiHidden/>
    <w:rsid w:val="00781AD5"/>
    <w:pPr>
      <w:keepNext/>
      <w:keepLines/>
      <w:widowControl w:val="0"/>
      <w:numPr>
        <w:ilvl w:val="5"/>
        <w:numId w:val="2"/>
      </w:numPr>
      <w:tabs>
        <w:tab w:val="left" w:pos="709"/>
      </w:tabs>
      <w:suppressAutoHyphens/>
      <w:spacing w:before="200" w:line="276" w:lineRule="auto"/>
      <w:outlineLvl w:val="5"/>
    </w:pPr>
    <w:rPr>
      <w:rFonts w:ascii="Cambria" w:hAnsi="Cambria" w:cs="Mangal"/>
      <w:i/>
      <w:iCs/>
      <w:color w:val="243F60"/>
      <w:szCs w:val="21"/>
      <w:lang w:eastAsia="zh-CN" w:bidi="hi-IN"/>
    </w:rPr>
  </w:style>
  <w:style w:type="paragraph" w:styleId="berschrift7">
    <w:name w:val="heading 7"/>
    <w:basedOn w:val="Standard"/>
    <w:next w:val="Standard"/>
    <w:link w:val="berschrift7Zchn"/>
    <w:uiPriority w:val="99"/>
    <w:semiHidden/>
    <w:rsid w:val="00781AD5"/>
    <w:pPr>
      <w:keepNext/>
      <w:keepLines/>
      <w:widowControl w:val="0"/>
      <w:numPr>
        <w:ilvl w:val="6"/>
        <w:numId w:val="2"/>
      </w:numPr>
      <w:tabs>
        <w:tab w:val="left" w:pos="709"/>
      </w:tabs>
      <w:suppressAutoHyphens/>
      <w:spacing w:before="200" w:line="276" w:lineRule="auto"/>
      <w:outlineLvl w:val="6"/>
    </w:pPr>
    <w:rPr>
      <w:rFonts w:ascii="Cambria" w:hAnsi="Cambria" w:cs="Mangal"/>
      <w:i/>
      <w:iCs/>
      <w:color w:val="404040"/>
      <w:szCs w:val="21"/>
      <w:lang w:eastAsia="zh-CN" w:bidi="hi-IN"/>
    </w:rPr>
  </w:style>
  <w:style w:type="paragraph" w:styleId="berschrift8">
    <w:name w:val="heading 8"/>
    <w:basedOn w:val="Standard"/>
    <w:next w:val="Standard"/>
    <w:link w:val="berschrift8Zchn"/>
    <w:uiPriority w:val="99"/>
    <w:semiHidden/>
    <w:qFormat/>
    <w:rsid w:val="00781AD5"/>
    <w:pPr>
      <w:keepNext/>
      <w:keepLines/>
      <w:widowControl w:val="0"/>
      <w:numPr>
        <w:ilvl w:val="7"/>
        <w:numId w:val="2"/>
      </w:numPr>
      <w:tabs>
        <w:tab w:val="left" w:pos="709"/>
      </w:tabs>
      <w:suppressAutoHyphens/>
      <w:spacing w:before="200" w:line="276" w:lineRule="auto"/>
      <w:outlineLvl w:val="7"/>
    </w:pPr>
    <w:rPr>
      <w:rFonts w:ascii="Cambria" w:hAnsi="Cambria" w:cs="Mangal"/>
      <w:color w:val="404040"/>
      <w:szCs w:val="18"/>
      <w:lang w:eastAsia="zh-CN" w:bidi="hi-IN"/>
    </w:rPr>
  </w:style>
  <w:style w:type="paragraph" w:styleId="berschrift9">
    <w:name w:val="heading 9"/>
    <w:aliases w:val="Überschrift 10"/>
    <w:basedOn w:val="Standard"/>
    <w:next w:val="Standard"/>
    <w:link w:val="berschrift9Zchn"/>
    <w:uiPriority w:val="99"/>
    <w:semiHidden/>
    <w:rsid w:val="00781AD5"/>
    <w:pPr>
      <w:keepNext/>
      <w:keepLines/>
      <w:widowControl w:val="0"/>
      <w:numPr>
        <w:ilvl w:val="8"/>
        <w:numId w:val="2"/>
      </w:numPr>
      <w:tabs>
        <w:tab w:val="left" w:pos="709"/>
      </w:tabs>
      <w:suppressAutoHyphens/>
      <w:spacing w:before="200" w:line="276" w:lineRule="auto"/>
      <w:outlineLvl w:val="8"/>
    </w:pPr>
    <w:rPr>
      <w:rFonts w:ascii="Cambria" w:hAnsi="Cambria" w:cs="Mangal"/>
      <w:i/>
      <w:iCs/>
      <w:color w:val="404040"/>
      <w:szCs w:val="18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8F56C9"/>
    <w:rPr>
      <w:rFonts w:ascii="EasiRun Sans" w:hAnsi="EasiRun Sans" w:cs="DejaVu Sans"/>
      <w:bCs/>
      <w:color w:val="1D428A"/>
      <w:sz w:val="40"/>
      <w:szCs w:val="40"/>
      <w:lang w:val="en-US" w:eastAsia="zh-CN" w:bidi="hi-IN"/>
    </w:rPr>
  </w:style>
  <w:style w:type="character" w:customStyle="1" w:styleId="berschrift2Zchn">
    <w:name w:val="Überschrift 2 Zchn"/>
    <w:link w:val="berschrift2"/>
    <w:uiPriority w:val="99"/>
    <w:locked/>
    <w:rsid w:val="00030392"/>
    <w:rPr>
      <w:rFonts w:ascii="EasiRun Sans" w:hAnsi="EasiRun Sans" w:cs="Mangal"/>
      <w:b/>
      <w:color w:val="1D428A"/>
      <w:sz w:val="28"/>
      <w:szCs w:val="21"/>
      <w:lang w:eastAsia="zh-CN" w:bidi="hi-IN"/>
    </w:rPr>
  </w:style>
  <w:style w:type="character" w:customStyle="1" w:styleId="berschrift3Zchn">
    <w:name w:val="Überschrift 3 Zchn"/>
    <w:link w:val="berschrift3"/>
    <w:uiPriority w:val="99"/>
    <w:locked/>
    <w:rsid w:val="00030392"/>
    <w:rPr>
      <w:rFonts w:ascii="EasiRun Sans" w:hAnsi="EasiRun Sans" w:cs="DejaVu Sans"/>
      <w:b/>
      <w:bCs/>
      <w:color w:val="1D428A"/>
      <w:sz w:val="20"/>
      <w:lang w:eastAsia="zh-CN" w:bidi="hi-IN"/>
    </w:rPr>
  </w:style>
  <w:style w:type="character" w:customStyle="1" w:styleId="berschrift4Zchn">
    <w:name w:val="Überschrift 4 Zchn"/>
    <w:link w:val="berschrift4"/>
    <w:uiPriority w:val="99"/>
    <w:semiHidden/>
    <w:locked/>
    <w:rsid w:val="008F56C9"/>
    <w:rPr>
      <w:rFonts w:ascii="EasiRun Sans" w:hAnsi="EasiRun Sans" w:cs="DejaVu Sans"/>
      <w:b/>
      <w:bCs/>
      <w:color w:val="1D428A"/>
      <w:sz w:val="20"/>
      <w:lang w:val="en-US" w:eastAsia="zh-CN" w:bidi="hi-IN"/>
    </w:rPr>
  </w:style>
  <w:style w:type="character" w:customStyle="1" w:styleId="berschrift5Zchn">
    <w:name w:val="Überschrift 5 Zchn"/>
    <w:link w:val="berschrift5"/>
    <w:uiPriority w:val="99"/>
    <w:semiHidden/>
    <w:locked/>
    <w:rsid w:val="00354B2C"/>
    <w:rPr>
      <w:rFonts w:ascii="EasiRun Sans" w:hAnsi="EasiRun Sans" w:cs="DejaVu Sans"/>
      <w:b/>
      <w:bCs/>
      <w:color w:val="1D428A"/>
      <w:lang w:val="en-GB" w:eastAsia="zh-CN" w:bidi="hi-IN"/>
    </w:rPr>
  </w:style>
  <w:style w:type="character" w:customStyle="1" w:styleId="berschrift6Zchn">
    <w:name w:val="Überschrift 6 Zchn"/>
    <w:link w:val="berschrift6"/>
    <w:uiPriority w:val="99"/>
    <w:semiHidden/>
    <w:locked/>
    <w:rsid w:val="00354B2C"/>
    <w:rPr>
      <w:rFonts w:ascii="Cambria" w:hAnsi="Cambria" w:cs="Mangal"/>
      <w:i/>
      <w:iCs/>
      <w:color w:val="243F60"/>
      <w:szCs w:val="21"/>
      <w:lang w:eastAsia="zh-CN" w:bidi="hi-IN"/>
    </w:rPr>
  </w:style>
  <w:style w:type="character" w:customStyle="1" w:styleId="berschrift7Zchn">
    <w:name w:val="Überschrift 7 Zchn"/>
    <w:link w:val="berschrift7"/>
    <w:uiPriority w:val="99"/>
    <w:semiHidden/>
    <w:locked/>
    <w:rsid w:val="00354B2C"/>
    <w:rPr>
      <w:rFonts w:ascii="Cambria" w:hAnsi="Cambria" w:cs="Mangal"/>
      <w:i/>
      <w:iCs/>
      <w:color w:val="404040"/>
      <w:szCs w:val="21"/>
      <w:lang w:eastAsia="zh-CN" w:bidi="hi-IN"/>
    </w:rPr>
  </w:style>
  <w:style w:type="character" w:customStyle="1" w:styleId="berschrift8Zchn">
    <w:name w:val="Überschrift 8 Zchn"/>
    <w:link w:val="berschrift8"/>
    <w:uiPriority w:val="99"/>
    <w:semiHidden/>
    <w:locked/>
    <w:rsid w:val="00354B2C"/>
    <w:rPr>
      <w:rFonts w:ascii="Cambria" w:hAnsi="Cambria" w:cs="Mangal"/>
      <w:color w:val="404040"/>
      <w:szCs w:val="18"/>
      <w:lang w:eastAsia="zh-CN" w:bidi="hi-IN"/>
    </w:rPr>
  </w:style>
  <w:style w:type="character" w:customStyle="1" w:styleId="berschrift9Zchn">
    <w:name w:val="Überschrift 9 Zchn"/>
    <w:aliases w:val="Überschrift 10 Zchn"/>
    <w:link w:val="berschrift9"/>
    <w:uiPriority w:val="99"/>
    <w:semiHidden/>
    <w:locked/>
    <w:rsid w:val="00354B2C"/>
    <w:rPr>
      <w:rFonts w:ascii="Cambria" w:hAnsi="Cambria" w:cs="Mangal"/>
      <w:i/>
      <w:iCs/>
      <w:color w:val="404040"/>
      <w:szCs w:val="18"/>
      <w:lang w:eastAsia="zh-CN" w:bidi="hi-IN"/>
    </w:rPr>
  </w:style>
  <w:style w:type="paragraph" w:styleId="Textkrper">
    <w:name w:val="Body Text"/>
    <w:basedOn w:val="Standard"/>
    <w:link w:val="TextkrperZchn"/>
    <w:uiPriority w:val="99"/>
    <w:rsid w:val="00781AD5"/>
    <w:pPr>
      <w:spacing w:after="120"/>
    </w:pPr>
  </w:style>
  <w:style w:type="character" w:customStyle="1" w:styleId="TextkrperZchn">
    <w:name w:val="Textkörper Zchn"/>
    <w:link w:val="Textkrper"/>
    <w:uiPriority w:val="99"/>
    <w:locked/>
    <w:rsid w:val="00781AD5"/>
    <w:rPr>
      <w:rFonts w:cs="Times New Roman"/>
    </w:rPr>
  </w:style>
  <w:style w:type="paragraph" w:styleId="Titel">
    <w:name w:val="Title"/>
    <w:aliases w:val="Überschrift A"/>
    <w:basedOn w:val="berschrift1"/>
    <w:next w:val="Standard"/>
    <w:link w:val="TitelZchn"/>
    <w:autoRedefine/>
    <w:uiPriority w:val="99"/>
    <w:semiHidden/>
    <w:rsid w:val="00F23C30"/>
    <w:pPr>
      <w:numPr>
        <w:numId w:val="1"/>
      </w:numPr>
      <w:tabs>
        <w:tab w:val="left" w:pos="454"/>
        <w:tab w:val="left" w:pos="709"/>
      </w:tabs>
      <w:spacing w:after="300"/>
      <w:ind w:left="357" w:hanging="357"/>
      <w:contextualSpacing/>
    </w:pPr>
    <w:rPr>
      <w:rFonts w:cs="Mangal"/>
      <w:spacing w:val="5"/>
      <w:kern w:val="28"/>
      <w:szCs w:val="47"/>
    </w:rPr>
  </w:style>
  <w:style w:type="character" w:customStyle="1" w:styleId="TitelZchn">
    <w:name w:val="Titel Zchn"/>
    <w:aliases w:val="Überschrift A Zchn"/>
    <w:link w:val="Titel"/>
    <w:uiPriority w:val="99"/>
    <w:semiHidden/>
    <w:locked/>
    <w:rsid w:val="00354B2C"/>
    <w:rPr>
      <w:rFonts w:ascii="EasiRun Sans" w:hAnsi="EasiRun Sans" w:cs="Mangal"/>
      <w:bCs/>
      <w:color w:val="1D428A"/>
      <w:spacing w:val="5"/>
      <w:kern w:val="28"/>
      <w:sz w:val="40"/>
      <w:szCs w:val="47"/>
      <w:lang w:val="en-US" w:eastAsia="zh-CN" w:bidi="hi-IN"/>
    </w:rPr>
  </w:style>
  <w:style w:type="paragraph" w:styleId="KeinLeerraum">
    <w:name w:val="No Spacing"/>
    <w:aliases w:val="Kapitel 2. Ebene"/>
    <w:basedOn w:val="berschrift2"/>
    <w:next w:val="Absatz"/>
    <w:autoRedefine/>
    <w:uiPriority w:val="99"/>
    <w:rsid w:val="00F61205"/>
    <w:pPr>
      <w:widowControl w:val="0"/>
      <w:numPr>
        <w:numId w:val="2"/>
      </w:numPr>
      <w:tabs>
        <w:tab w:val="left" w:pos="680"/>
      </w:tabs>
      <w:suppressAutoHyphens/>
      <w:ind w:left="680" w:hanging="680"/>
    </w:pPr>
    <w:rPr>
      <w:bCs/>
      <w:szCs w:val="28"/>
    </w:rPr>
  </w:style>
  <w:style w:type="paragraph" w:styleId="Listenabsatz">
    <w:name w:val="List Paragraph"/>
    <w:aliases w:val="EE Textkörper"/>
    <w:basedOn w:val="Standard"/>
    <w:next w:val="Standard"/>
    <w:autoRedefine/>
    <w:uiPriority w:val="99"/>
    <w:rsid w:val="00271E42"/>
    <w:pPr>
      <w:widowControl w:val="0"/>
      <w:tabs>
        <w:tab w:val="left" w:pos="709"/>
      </w:tabs>
      <w:suppressAutoHyphens/>
      <w:spacing w:after="120"/>
      <w:contextualSpacing/>
    </w:pPr>
    <w:rPr>
      <w:rFonts w:ascii="Fira Sans OT" w:hAnsi="Fira Sans OT" w:cs="Mangal"/>
      <w:sz w:val="22"/>
      <w:szCs w:val="21"/>
      <w:lang w:eastAsia="zh-CN" w:bidi="hi-IN"/>
    </w:rPr>
  </w:style>
  <w:style w:type="character" w:styleId="IntensiveHervorhebung">
    <w:name w:val="Intense Emphasis"/>
    <w:uiPriority w:val="99"/>
    <w:rsid w:val="00781AD5"/>
    <w:rPr>
      <w:rFonts w:cs="Times New Roman"/>
      <w:b/>
      <w:bCs/>
      <w:i/>
      <w:iCs/>
      <w:color w:val="4F81BD"/>
    </w:rPr>
  </w:style>
  <w:style w:type="paragraph" w:styleId="Inhaltsverzeichnisberschrift">
    <w:name w:val="TOC Heading"/>
    <w:basedOn w:val="Inhaltsverzeichnis"/>
    <w:next w:val="Standard"/>
    <w:uiPriority w:val="39"/>
    <w:rsid w:val="008F56C9"/>
  </w:style>
  <w:style w:type="paragraph" w:styleId="Kopfzeile">
    <w:name w:val="header"/>
    <w:basedOn w:val="Standard"/>
    <w:link w:val="KopfzeileZchn"/>
    <w:uiPriority w:val="99"/>
    <w:rsid w:val="007A56E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locked/>
    <w:rsid w:val="007A56E7"/>
    <w:rPr>
      <w:rFonts w:cs="Times New Roman"/>
    </w:rPr>
  </w:style>
  <w:style w:type="paragraph" w:styleId="Fuzeile">
    <w:name w:val="footer"/>
    <w:basedOn w:val="Standard"/>
    <w:link w:val="FuzeileZchn"/>
    <w:uiPriority w:val="99"/>
    <w:rsid w:val="007A56E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locked/>
    <w:rsid w:val="007A56E7"/>
    <w:rPr>
      <w:rFonts w:cs="Times New Roman"/>
    </w:rPr>
  </w:style>
  <w:style w:type="paragraph" w:styleId="Sprechblasentext">
    <w:name w:val="Balloon Text"/>
    <w:basedOn w:val="Standard"/>
    <w:link w:val="SprechblasentextZchn"/>
    <w:uiPriority w:val="99"/>
    <w:semiHidden/>
    <w:rsid w:val="007A56E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7A56E7"/>
    <w:rPr>
      <w:rFonts w:ascii="Tahoma" w:hAnsi="Tahoma" w:cs="Tahoma"/>
      <w:sz w:val="16"/>
      <w:szCs w:val="16"/>
    </w:rPr>
  </w:style>
  <w:style w:type="table" w:styleId="Tabellenraster">
    <w:name w:val="Table Grid"/>
    <w:aliases w:val="Standardtabelle"/>
    <w:basedOn w:val="NormaleTabelle"/>
    <w:uiPriority w:val="99"/>
    <w:rsid w:val="003A58DB"/>
    <w:rPr>
      <w:rFonts w:ascii="EasiRun Sans Light" w:hAnsi="EasiRun Sans Light"/>
    </w:rPr>
    <w:tblPr>
      <w:tblBorders>
        <w:insideH w:val="single" w:sz="4" w:space="0" w:color="auto"/>
      </w:tblBorders>
    </w:tblPr>
    <w:tcPr>
      <w:vAlign w:val="center"/>
    </w:tcPr>
    <w:tblStylePr w:type="firstRow">
      <w:rPr>
        <w:rFonts w:ascii="EasiRun Sans" w:hAnsi="EasiRun Sans"/>
        <w:b/>
      </w:rPr>
    </w:tblStylePr>
  </w:style>
  <w:style w:type="character" w:styleId="BesuchterHyperlink">
    <w:name w:val="FollowedHyperlink"/>
    <w:basedOn w:val="Hyperlink"/>
    <w:uiPriority w:val="99"/>
    <w:unhideWhenUsed/>
    <w:locked/>
    <w:rsid w:val="007E1C4A"/>
    <w:rPr>
      <w:rFonts w:cs="Times New Roman"/>
      <w:color w:val="1D428A"/>
      <w:u w:val="dotted"/>
      <w:lang w:val="en-GB"/>
    </w:rPr>
  </w:style>
  <w:style w:type="paragraph" w:customStyle="1" w:styleId="AufzhlungmitAdler">
    <w:name w:val="Aufzählung mit Adler"/>
    <w:basedOn w:val="AufzhlungmitPunkt"/>
    <w:qFormat/>
    <w:rsid w:val="007E1C4A"/>
    <w:pPr>
      <w:numPr>
        <w:numId w:val="25"/>
      </w:numPr>
      <w:ind w:left="681" w:hanging="454"/>
    </w:pPr>
  </w:style>
  <w:style w:type="paragraph" w:styleId="Verzeichnis1">
    <w:name w:val="toc 1"/>
    <w:aliases w:val="Verzeichnis 1 EE"/>
    <w:basedOn w:val="Standard"/>
    <w:next w:val="Standard"/>
    <w:autoRedefine/>
    <w:uiPriority w:val="39"/>
    <w:rsid w:val="007D08DA"/>
    <w:pPr>
      <w:suppressLineNumbers/>
      <w:tabs>
        <w:tab w:val="left" w:pos="567"/>
        <w:tab w:val="right" w:leader="dot" w:pos="9062"/>
      </w:tabs>
      <w:spacing w:before="240" w:after="120"/>
    </w:pPr>
    <w:rPr>
      <w:rFonts w:ascii="EasiRun Sans" w:hAnsi="EasiRun Sans"/>
      <w:b/>
      <w:bCs/>
      <w:noProof/>
      <w:color w:val="1D428A"/>
      <w:szCs w:val="36"/>
      <w:lang w:bidi="hi-IN"/>
    </w:rPr>
  </w:style>
  <w:style w:type="character" w:styleId="Hyperlink">
    <w:name w:val="Hyperlink"/>
    <w:uiPriority w:val="99"/>
    <w:qFormat/>
    <w:rsid w:val="0061076B"/>
    <w:rPr>
      <w:rFonts w:cs="Times New Roman"/>
      <w:color w:val="1D428A"/>
      <w:u w:val="dotted"/>
    </w:rPr>
  </w:style>
  <w:style w:type="paragraph" w:styleId="Verzeichnis2">
    <w:name w:val="toc 2"/>
    <w:aliases w:val="Verzeichnis 2 EE"/>
    <w:basedOn w:val="Standard"/>
    <w:next w:val="Standard"/>
    <w:autoRedefine/>
    <w:uiPriority w:val="39"/>
    <w:rsid w:val="00A86565"/>
    <w:pPr>
      <w:tabs>
        <w:tab w:val="left" w:pos="1021"/>
        <w:tab w:val="right" w:leader="dot" w:pos="9061"/>
      </w:tabs>
      <w:spacing w:after="80" w:line="288" w:lineRule="auto"/>
      <w:ind w:left="567"/>
      <w:contextualSpacing/>
      <w:outlineLvl w:val="1"/>
    </w:pPr>
  </w:style>
  <w:style w:type="paragraph" w:styleId="Beschriftung">
    <w:name w:val="caption"/>
    <w:basedOn w:val="Standard"/>
    <w:next w:val="Standard"/>
    <w:uiPriority w:val="99"/>
    <w:qFormat/>
    <w:rsid w:val="00CF0FC8"/>
    <w:pPr>
      <w:spacing w:after="200"/>
    </w:pPr>
    <w:rPr>
      <w:rFonts w:ascii="EasiRun Sans" w:hAnsi="EasiRun Sans"/>
      <w:b/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rsid w:val="001A0329"/>
  </w:style>
  <w:style w:type="table" w:styleId="MittlereSchattierung1-Akzent1">
    <w:name w:val="Medium Shading 1 Accent 1"/>
    <w:basedOn w:val="NormaleTabelle"/>
    <w:uiPriority w:val="99"/>
    <w:rsid w:val="000E7DF6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HellesRaster-Akzent5">
    <w:name w:val="Light Grid Accent 5"/>
    <w:basedOn w:val="NormaleTabelle"/>
    <w:uiPriority w:val="99"/>
    <w:rsid w:val="000E7DF6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HelleListe-Akzent1">
    <w:name w:val="Light List Accent 1"/>
    <w:basedOn w:val="NormaleTabelle"/>
    <w:uiPriority w:val="99"/>
    <w:rsid w:val="000E7DF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EETabelle1">
    <w:name w:val="EE Tabelle 1"/>
    <w:basedOn w:val="HelleListe-Akzent1"/>
    <w:uiPriority w:val="99"/>
    <w:rsid w:val="007839FE"/>
    <w:tblPr/>
    <w:tblStylePr w:type="firstRow">
      <w:pPr>
        <w:spacing w:before="0" w:after="0"/>
      </w:pPr>
      <w:rPr>
        <w:rFonts w:ascii="Calibri" w:hAnsi="Calibri" w:cs="Times New Roman"/>
        <w:b/>
        <w:bCs/>
        <w:color w:val="auto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6D9F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 w:val="0"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5F1"/>
      </w:tcPr>
    </w:tblStylePr>
  </w:style>
  <w:style w:type="paragraph" w:customStyle="1" w:styleId="Quellcode">
    <w:name w:val="Quellcode"/>
    <w:basedOn w:val="Standard"/>
    <w:link w:val="QuellcodeZchn"/>
    <w:qFormat/>
    <w:rsid w:val="00161DF8"/>
    <w:pPr>
      <w:pBdr>
        <w:top w:val="single" w:sz="8" w:space="6" w:color="A6A6A6" w:themeColor="background1" w:themeShade="A6"/>
        <w:left w:val="single" w:sz="36" w:space="12" w:color="A6A6A6" w:themeColor="background1" w:themeShade="A6"/>
        <w:bottom w:val="single" w:sz="8" w:space="6" w:color="A6A6A6" w:themeColor="background1" w:themeShade="A6"/>
        <w:right w:val="single" w:sz="8" w:space="10" w:color="A6A6A6" w:themeColor="background1" w:themeShade="A6"/>
      </w:pBdr>
      <w:shd w:val="clear" w:color="auto" w:fill="F2F2F2" w:themeFill="background1" w:themeFillShade="F2"/>
      <w:spacing w:before="120" w:after="120"/>
      <w:ind w:left="340" w:right="227"/>
      <w:contextualSpacing/>
    </w:pPr>
    <w:rPr>
      <w:rFonts w:ascii="EasiRun Mono" w:hAnsi="EasiRun Mono" w:cs="Courier"/>
      <w:color w:val="1C1C1C"/>
      <w:sz w:val="20"/>
      <w:lang w:val="en-US"/>
    </w:rPr>
  </w:style>
  <w:style w:type="character" w:customStyle="1" w:styleId="QuellcodeZchn">
    <w:name w:val="Quellcode Zchn"/>
    <w:basedOn w:val="Absatz-Standardschriftart"/>
    <w:link w:val="Quellcode"/>
    <w:locked/>
    <w:rsid w:val="00161DF8"/>
    <w:rPr>
      <w:rFonts w:ascii="EasiRun Mono" w:hAnsi="EasiRun Mono" w:cs="Courier"/>
      <w:color w:val="1C1C1C"/>
      <w:sz w:val="20"/>
      <w:shd w:val="clear" w:color="auto" w:fill="F2F2F2" w:themeFill="background1" w:themeFillShade="F2"/>
      <w:lang w:val="en-US" w:eastAsia="en-US"/>
    </w:rPr>
  </w:style>
  <w:style w:type="paragraph" w:styleId="Verzeichnis3">
    <w:name w:val="toc 3"/>
    <w:aliases w:val="EE Verzeichnis 3"/>
    <w:basedOn w:val="Verzeichnis2"/>
    <w:next w:val="Standard"/>
    <w:autoRedefine/>
    <w:uiPriority w:val="39"/>
    <w:rsid w:val="00D135A3"/>
    <w:pPr>
      <w:tabs>
        <w:tab w:val="left" w:pos="1701"/>
      </w:tabs>
      <w:ind w:left="1021"/>
      <w:outlineLvl w:val="2"/>
    </w:pPr>
    <w:rPr>
      <w:noProof/>
    </w:rPr>
  </w:style>
  <w:style w:type="character" w:styleId="Kommentarzeichen">
    <w:name w:val="annotation reference"/>
    <w:uiPriority w:val="99"/>
    <w:semiHidden/>
    <w:rsid w:val="002E5BD7"/>
    <w:rPr>
      <w:rFonts w:cs="Times New Roman"/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2E5BD7"/>
  </w:style>
  <w:style w:type="character" w:customStyle="1" w:styleId="KommentartextZchn">
    <w:name w:val="Kommentartext Zchn"/>
    <w:link w:val="Kommentartext"/>
    <w:uiPriority w:val="99"/>
    <w:semiHidden/>
    <w:locked/>
    <w:rsid w:val="002E5BD7"/>
    <w:rPr>
      <w:rFonts w:cs="Times New Roman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2E5BD7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locked/>
    <w:rsid w:val="002E5BD7"/>
    <w:rPr>
      <w:rFonts w:cs="Times New Roman"/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locked/>
    <w:rsid w:val="008E4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de-DE"/>
    </w:rPr>
  </w:style>
  <w:style w:type="character" w:customStyle="1" w:styleId="HTMLVorformatiertZchn">
    <w:name w:val="HTML Vorformatiert Zchn"/>
    <w:link w:val="HTMLVorformatiert"/>
    <w:uiPriority w:val="99"/>
    <w:semiHidden/>
    <w:rsid w:val="008E453D"/>
    <w:rPr>
      <w:rFonts w:ascii="Courier New" w:hAnsi="Courier New" w:cs="Courier New"/>
    </w:rPr>
  </w:style>
  <w:style w:type="paragraph" w:styleId="StandardWeb">
    <w:name w:val="Normal (Web)"/>
    <w:basedOn w:val="Standard"/>
    <w:uiPriority w:val="99"/>
    <w:semiHidden/>
    <w:unhideWhenUsed/>
    <w:locked/>
    <w:rsid w:val="0070695E"/>
    <w:pPr>
      <w:spacing w:before="100" w:beforeAutospacing="1" w:after="100" w:afterAutospacing="1"/>
    </w:pPr>
    <w:rPr>
      <w:rFonts w:ascii="Times New Roman" w:hAnsi="Times New Roman"/>
      <w:lang w:eastAsia="de-DE"/>
    </w:rPr>
  </w:style>
  <w:style w:type="character" w:styleId="Fett">
    <w:name w:val="Strong"/>
    <w:uiPriority w:val="22"/>
    <w:locked/>
    <w:rsid w:val="00D221DD"/>
    <w:rPr>
      <w:rFonts w:ascii="EasiRun Sans" w:hAnsi="EasiRun Sans"/>
      <w:b/>
      <w:bCs/>
    </w:rPr>
  </w:style>
  <w:style w:type="paragraph" w:customStyle="1" w:styleId="Default">
    <w:name w:val="Default"/>
    <w:rsid w:val="0085584E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erarbeitung">
    <w:name w:val="Revision"/>
    <w:hidden/>
    <w:uiPriority w:val="99"/>
    <w:semiHidden/>
    <w:rsid w:val="009C323C"/>
    <w:rPr>
      <w:lang w:eastAsia="en-US"/>
    </w:rPr>
  </w:style>
  <w:style w:type="paragraph" w:customStyle="1" w:styleId="Absatz">
    <w:name w:val="Absatz"/>
    <w:basedOn w:val="Textkrper"/>
    <w:link w:val="AbsatzZchn"/>
    <w:qFormat/>
    <w:rsid w:val="00D67CF9"/>
    <w:pPr>
      <w:spacing w:before="120" w:after="160" w:line="300" w:lineRule="auto"/>
      <w:jc w:val="both"/>
    </w:pPr>
    <w:rPr>
      <w:sz w:val="20"/>
      <w:lang w:eastAsia="zh-CN" w:bidi="hi-IN"/>
    </w:rPr>
  </w:style>
  <w:style w:type="paragraph" w:customStyle="1" w:styleId="Titel1">
    <w:name w:val="Titel 1"/>
    <w:basedOn w:val="Standard"/>
    <w:qFormat/>
    <w:rsid w:val="00D67CF9"/>
    <w:pPr>
      <w:spacing w:before="360" w:after="280"/>
      <w:contextualSpacing/>
      <w:jc w:val="center"/>
    </w:pPr>
    <w:rPr>
      <w:rFonts w:ascii="EasiRun Sans" w:hAnsi="EasiRun Sans"/>
      <w:color w:val="1D428A"/>
      <w:sz w:val="48"/>
      <w:szCs w:val="48"/>
    </w:rPr>
  </w:style>
  <w:style w:type="paragraph" w:customStyle="1" w:styleId="Inhaltsverzeichnis">
    <w:name w:val="Inhaltsverzeichnis"/>
    <w:basedOn w:val="NurText"/>
    <w:next w:val="Absatz"/>
    <w:rsid w:val="00F136B3"/>
    <w:pPr>
      <w:spacing w:before="240" w:after="360"/>
    </w:pPr>
    <w:rPr>
      <w:rFonts w:ascii="EasiRun Sans" w:hAnsi="EasiRun Sans"/>
      <w:color w:val="1D428A"/>
      <w:sz w:val="40"/>
    </w:rPr>
  </w:style>
  <w:style w:type="numbering" w:customStyle="1" w:styleId="AufzhlungEE">
    <w:name w:val="Aufzählung EE"/>
    <w:basedOn w:val="KeineListe"/>
    <w:rsid w:val="00F73835"/>
    <w:pPr>
      <w:numPr>
        <w:numId w:val="3"/>
      </w:numPr>
    </w:pPr>
  </w:style>
  <w:style w:type="paragraph" w:styleId="NurText">
    <w:name w:val="Plain Text"/>
    <w:basedOn w:val="Standard"/>
    <w:link w:val="NurTextZchn"/>
    <w:uiPriority w:val="99"/>
    <w:semiHidden/>
    <w:unhideWhenUsed/>
    <w:locked/>
    <w:rsid w:val="008E6444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8E6444"/>
    <w:rPr>
      <w:rFonts w:ascii="Consolas" w:hAnsi="Consolas" w:cs="Consolas"/>
      <w:sz w:val="21"/>
      <w:szCs w:val="21"/>
      <w:lang w:eastAsia="en-US"/>
    </w:rPr>
  </w:style>
  <w:style w:type="paragraph" w:customStyle="1" w:styleId="AufzhlungmitPunkt">
    <w:name w:val="Aufzählung mit Punkt"/>
    <w:basedOn w:val="Textkrper"/>
    <w:link w:val="AufzhlungmitPunktZchn"/>
    <w:qFormat/>
    <w:rsid w:val="00BE20F7"/>
    <w:pPr>
      <w:numPr>
        <w:numId w:val="4"/>
      </w:numPr>
      <w:tabs>
        <w:tab w:val="left" w:pos="680"/>
      </w:tabs>
      <w:spacing w:before="120" w:line="300" w:lineRule="auto"/>
      <w:ind w:left="681" w:hanging="454"/>
      <w:jc w:val="both"/>
    </w:pPr>
    <w:rPr>
      <w:sz w:val="20"/>
      <w:lang w:eastAsia="zh-CN" w:bidi="hi-IN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51665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1D428A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16653"/>
    <w:rPr>
      <w:rFonts w:ascii="EasiRun Sans Light" w:hAnsi="EasiRun Sans Light"/>
      <w:b/>
      <w:bCs/>
      <w:i/>
      <w:iCs/>
      <w:color w:val="1D428A"/>
      <w:lang w:eastAsia="en-US"/>
    </w:rPr>
  </w:style>
  <w:style w:type="character" w:styleId="Platzhaltertext">
    <w:name w:val="Placeholder Text"/>
    <w:basedOn w:val="Absatz-Standardschriftart"/>
    <w:uiPriority w:val="99"/>
    <w:rsid w:val="000A1F79"/>
    <w:rPr>
      <w:color w:val="808080"/>
    </w:rPr>
  </w:style>
  <w:style w:type="paragraph" w:customStyle="1" w:styleId="Titel2">
    <w:name w:val="Titel 2"/>
    <w:basedOn w:val="Standard"/>
    <w:link w:val="Titel2Zchn"/>
    <w:qFormat/>
    <w:rsid w:val="006A5CDD"/>
    <w:pPr>
      <w:spacing w:before="240" w:after="120"/>
      <w:jc w:val="center"/>
    </w:pPr>
    <w:rPr>
      <w:rFonts w:ascii="EasiRun Sans" w:hAnsi="EasiRun Sans"/>
      <w:color w:val="1D428A"/>
      <w:sz w:val="40"/>
      <w:szCs w:val="36"/>
    </w:rPr>
  </w:style>
  <w:style w:type="paragraph" w:customStyle="1" w:styleId="AufzhlungmitHaken">
    <w:name w:val="Aufzählung mit Haken"/>
    <w:basedOn w:val="AufzhlungmitPunkt"/>
    <w:link w:val="AufzhlungmitHakenZchn"/>
    <w:qFormat/>
    <w:rsid w:val="00B96B34"/>
    <w:pPr>
      <w:numPr>
        <w:numId w:val="5"/>
      </w:numPr>
      <w:ind w:left="681" w:hanging="454"/>
    </w:pPr>
  </w:style>
  <w:style w:type="character" w:customStyle="1" w:styleId="Titel2Zchn">
    <w:name w:val="Titel 2 Zchn"/>
    <w:basedOn w:val="Absatz-Standardschriftart"/>
    <w:link w:val="Titel2"/>
    <w:rsid w:val="006A5CDD"/>
    <w:rPr>
      <w:rFonts w:ascii="EasiRun Sans" w:hAnsi="EasiRun Sans"/>
      <w:i w:val="0"/>
      <w:color w:val="1D428A"/>
      <w:sz w:val="40"/>
      <w:szCs w:val="36"/>
      <w:lang w:eastAsia="en-US"/>
    </w:rPr>
  </w:style>
  <w:style w:type="character" w:customStyle="1" w:styleId="AufzhlungmitPunktZchn">
    <w:name w:val="Aufzählung mit Punkt Zchn"/>
    <w:basedOn w:val="TextkrperZchn"/>
    <w:link w:val="AufzhlungmitPunkt"/>
    <w:rsid w:val="00BE20F7"/>
    <w:rPr>
      <w:rFonts w:ascii="EasiRun Sans Light" w:hAnsi="EasiRun Sans Light" w:cs="Times New Roman"/>
      <w:sz w:val="20"/>
      <w:lang w:eastAsia="zh-CN" w:bidi="hi-IN"/>
    </w:rPr>
  </w:style>
  <w:style w:type="character" w:customStyle="1" w:styleId="AufzhlungmitHakenZchn">
    <w:name w:val="Aufzählung mit Haken Zchn"/>
    <w:basedOn w:val="AufzhlungmitPunktZchn"/>
    <w:link w:val="AufzhlungmitHaken"/>
    <w:rsid w:val="00B96B34"/>
    <w:rPr>
      <w:rFonts w:ascii="EasiRun Sans Light" w:hAnsi="EasiRun Sans Light" w:cs="Times New Roman"/>
      <w:sz w:val="20"/>
      <w:lang w:eastAsia="zh-CN" w:bidi="hi-IN"/>
    </w:rPr>
  </w:style>
  <w:style w:type="paragraph" w:customStyle="1" w:styleId="HervorhebunginGold">
    <w:name w:val="Hervorhebung in Gold"/>
    <w:basedOn w:val="Absatz"/>
    <w:link w:val="HervorhebunginGoldZchn"/>
    <w:qFormat/>
    <w:rsid w:val="00354B2C"/>
    <w:rPr>
      <w:b/>
      <w:color w:val="87674F"/>
      <w:lang w:val="en-US"/>
    </w:rPr>
  </w:style>
  <w:style w:type="paragraph" w:customStyle="1" w:styleId="HervorhebunginBlau">
    <w:name w:val="Hervorhebung in Blau"/>
    <w:basedOn w:val="Absatz"/>
    <w:link w:val="HervorhebunginBlauZchn"/>
    <w:qFormat/>
    <w:rsid w:val="00354B2C"/>
    <w:rPr>
      <w:rFonts w:ascii="EasiRun Sans" w:hAnsi="EasiRun Sans"/>
      <w:b/>
      <w:color w:val="1D428A"/>
      <w:lang w:val="en-US"/>
    </w:rPr>
  </w:style>
  <w:style w:type="character" w:customStyle="1" w:styleId="AbsatzZchn">
    <w:name w:val="Absatz Zchn"/>
    <w:basedOn w:val="TextkrperZchn"/>
    <w:link w:val="Absatz"/>
    <w:rsid w:val="00D67CF9"/>
    <w:rPr>
      <w:rFonts w:ascii="EasiRun Sans Light" w:hAnsi="EasiRun Sans Light" w:cs="Times New Roman"/>
      <w:sz w:val="20"/>
      <w:lang w:eastAsia="zh-CN" w:bidi="hi-IN"/>
    </w:rPr>
  </w:style>
  <w:style w:type="character" w:customStyle="1" w:styleId="HervorhebunginGoldZchn">
    <w:name w:val="Hervorhebung in Gold Zchn"/>
    <w:basedOn w:val="AbsatzZchn"/>
    <w:link w:val="HervorhebunginGold"/>
    <w:rsid w:val="00354B2C"/>
    <w:rPr>
      <w:rFonts w:ascii="EasiRun Sans Light" w:hAnsi="EasiRun Sans Light" w:cs="Times New Roman"/>
      <w:b/>
      <w:color w:val="87674F"/>
      <w:sz w:val="20"/>
      <w:lang w:val="en-US" w:eastAsia="zh-CN" w:bidi="hi-IN"/>
    </w:rPr>
  </w:style>
  <w:style w:type="character" w:customStyle="1" w:styleId="HervorhebunginBlauZchn">
    <w:name w:val="Hervorhebung in Blau Zchn"/>
    <w:basedOn w:val="AbsatzZchn"/>
    <w:link w:val="HervorhebunginBlau"/>
    <w:rsid w:val="00354B2C"/>
    <w:rPr>
      <w:rFonts w:ascii="EasiRun Sans" w:hAnsi="EasiRun Sans" w:cs="Times New Roman"/>
      <w:b/>
      <w:color w:val="1D428A"/>
      <w:sz w:val="20"/>
      <w:lang w:val="en-US" w:eastAsia="zh-CN" w:bidi="hi-IN"/>
    </w:rPr>
  </w:style>
  <w:style w:type="paragraph" w:customStyle="1" w:styleId="Kapitelebene1">
    <w:name w:val="Kapitelebene 1"/>
    <w:basedOn w:val="berschrift1"/>
    <w:rsid w:val="00B71920"/>
    <w:pPr>
      <w:numPr>
        <w:numId w:val="17"/>
      </w:numPr>
    </w:pPr>
  </w:style>
  <w:style w:type="paragraph" w:styleId="Zitat">
    <w:name w:val="Quote"/>
    <w:basedOn w:val="Absatz"/>
    <w:next w:val="Standard"/>
    <w:link w:val="ZitatZchn"/>
    <w:uiPriority w:val="29"/>
    <w:rsid w:val="00161DF8"/>
    <w:pPr>
      <w:ind w:left="680" w:right="680"/>
    </w:pPr>
    <w:rPr>
      <w:i/>
      <w:iCs/>
      <w:color w:val="000000" w:themeColor="text1"/>
      <w:lang w:val="en-GB"/>
    </w:rPr>
  </w:style>
  <w:style w:type="character" w:customStyle="1" w:styleId="ZitatZchn">
    <w:name w:val="Zitat Zchn"/>
    <w:basedOn w:val="Absatz-Standardschriftart"/>
    <w:link w:val="Zitat"/>
    <w:uiPriority w:val="29"/>
    <w:rsid w:val="00161DF8"/>
    <w:rPr>
      <w:rFonts w:ascii="EasiRun Sans Light" w:hAnsi="EasiRun Sans Light"/>
      <w:i/>
      <w:iCs/>
      <w:color w:val="000000" w:themeColor="text1"/>
      <w:sz w:val="20"/>
      <w:lang w:val="en-GB" w:eastAsia="zh-CN" w:bidi="hi-IN"/>
    </w:rPr>
  </w:style>
  <w:style w:type="character" w:styleId="Seitenzahl">
    <w:name w:val="page number"/>
    <w:uiPriority w:val="99"/>
    <w:unhideWhenUsed/>
    <w:locked/>
    <w:rsid w:val="008F56C9"/>
    <w:rPr>
      <w:rFonts w:ascii="EasiRun Sans" w:hAnsi="EasiRun Sans"/>
      <w:sz w:val="16"/>
      <w:szCs w:val="1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locked/>
    <w:rsid w:val="008F56C9"/>
    <w:pPr>
      <w:ind w:left="240" w:hanging="240"/>
    </w:pPr>
  </w:style>
  <w:style w:type="paragraph" w:styleId="Indexberschrift">
    <w:name w:val="index heading"/>
    <w:basedOn w:val="Inhaltsverzeichnisberschrift"/>
    <w:next w:val="Index1"/>
    <w:uiPriority w:val="99"/>
    <w:unhideWhenUsed/>
    <w:locked/>
    <w:rsid w:val="008F56C9"/>
  </w:style>
  <w:style w:type="paragraph" w:customStyle="1" w:styleId="AbsatzEE">
    <w:name w:val="Absatz EE"/>
    <w:basedOn w:val="Textkrper"/>
    <w:rsid w:val="005016AE"/>
    <w:pPr>
      <w:spacing w:before="120" w:after="240" w:line="288" w:lineRule="auto"/>
      <w:jc w:val="both"/>
    </w:pPr>
    <w:rPr>
      <w:lang w:eastAsia="zh-CN" w:bidi="hi-IN"/>
    </w:rPr>
  </w:style>
  <w:style w:type="character" w:styleId="HTMLCode">
    <w:name w:val="HTML Code"/>
    <w:basedOn w:val="Absatz-Standardschriftart"/>
    <w:uiPriority w:val="99"/>
    <w:semiHidden/>
    <w:unhideWhenUsed/>
    <w:locked/>
    <w:rsid w:val="00FA6A6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4"/>
        <w:szCs w:val="24"/>
        <w:lang w:val="de-DE" w:eastAsia="de-DE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iPriority="9" w:unhideWhenUsed="0"/>
    <w:lsdException w:name="heading 5" w:semiHidden="0" w:uiPriority="9" w:unhideWhenUsed="0" w:qFormat="1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 w:qFormat="1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semiHidden="0" w:uiPriority="35" w:unhideWhenUsed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qFormat="1"/>
    <w:lsdException w:name="Strong" w:semiHidden="0" w:uiPriority="22" w:unhideWhenUsed="0"/>
    <w:lsdException w:name="Emphasis" w:semiHidden="0" w:uiPriority="20" w:unhideWhenUsed="0"/>
    <w:lsdException w:name="Table Grid" w:semiHidden="0" w:unhideWhenUsed="0"/>
    <w:lsdException w:name="Placeholder Text" w:locked="0" w:unhideWhenUsed="0"/>
    <w:lsdException w:name="No Spacing" w:locked="0" w:semiHidden="0" w:unhideWhenUsed="0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/>
    <w:lsdException w:name="Quote" w:locked="0" w:semiHidden="0" w:uiPriority="29" w:unhideWhenUsed="0"/>
    <w:lsdException w:name="Intense Quote" w:locked="0" w:semiHidden="0" w:uiPriority="30" w:unhideWhenUsed="0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/>
    <w:lsdException w:name="Intense Emphasis" w:locked="0" w:semiHidden="0" w:unhideWhenUsed="0"/>
    <w:lsdException w:name="Subtle Reference" w:locked="0" w:semiHidden="0" w:uiPriority="31" w:unhideWhenUsed="0"/>
    <w:lsdException w:name="Intense Reference" w:locked="0" w:semiHidden="0" w:uiPriority="32" w:unhideWhenUsed="0"/>
    <w:lsdException w:name="Book Title" w:locked="0" w:semiHidden="0" w:uiPriority="33" w:unhideWhenUsed="0"/>
    <w:lsdException w:name="Bibliography" w:locked="0" w:uiPriority="37"/>
    <w:lsdException w:name="TOC Heading" w:locked="0" w:semiHidden="0" w:uiPriority="39" w:unhideWhenUsed="0"/>
  </w:latentStyles>
  <w:style w:type="paragraph" w:default="1" w:styleId="Standard">
    <w:name w:val="Normal"/>
    <w:rsid w:val="0038729B"/>
    <w:rPr>
      <w:rFonts w:ascii="EasiRun Sans Light" w:hAnsi="EasiRun Sans Light"/>
      <w:lang w:eastAsia="en-US"/>
    </w:rPr>
  </w:style>
  <w:style w:type="paragraph" w:styleId="berschrift1">
    <w:name w:val="heading 1"/>
    <w:basedOn w:val="Absatz"/>
    <w:next w:val="Absatz"/>
    <w:link w:val="berschrift1Zchn"/>
    <w:autoRedefine/>
    <w:uiPriority w:val="99"/>
    <w:qFormat/>
    <w:rsid w:val="008F56C9"/>
    <w:pPr>
      <w:pageBreakBefore/>
      <w:suppressAutoHyphens/>
      <w:spacing w:before="240" w:after="360"/>
      <w:outlineLvl w:val="0"/>
    </w:pPr>
    <w:rPr>
      <w:rFonts w:ascii="EasiRun Sans" w:hAnsi="EasiRun Sans" w:cs="DejaVu Sans"/>
      <w:bCs/>
      <w:color w:val="1D428A"/>
      <w:sz w:val="40"/>
      <w:szCs w:val="40"/>
      <w:lang w:val="en-US"/>
    </w:rPr>
  </w:style>
  <w:style w:type="paragraph" w:styleId="berschrift2">
    <w:name w:val="heading 2"/>
    <w:basedOn w:val="Inhaltsverzeichnis"/>
    <w:next w:val="Absatz"/>
    <w:link w:val="berschrift2Zchn"/>
    <w:uiPriority w:val="99"/>
    <w:qFormat/>
    <w:rsid w:val="00030392"/>
    <w:pPr>
      <w:numPr>
        <w:ilvl w:val="1"/>
        <w:numId w:val="23"/>
      </w:numPr>
      <w:spacing w:before="360" w:after="240"/>
      <w:outlineLvl w:val="1"/>
    </w:pPr>
    <w:rPr>
      <w:rFonts w:cs="Mangal"/>
      <w:b/>
      <w:sz w:val="28"/>
      <w:lang w:eastAsia="zh-CN" w:bidi="hi-IN"/>
    </w:rPr>
  </w:style>
  <w:style w:type="paragraph" w:styleId="berschrift3">
    <w:name w:val="heading 3"/>
    <w:basedOn w:val="berschrift2"/>
    <w:next w:val="Absatz"/>
    <w:link w:val="berschrift3Zchn"/>
    <w:uiPriority w:val="99"/>
    <w:qFormat/>
    <w:rsid w:val="00030392"/>
    <w:pPr>
      <w:widowControl w:val="0"/>
      <w:numPr>
        <w:ilvl w:val="2"/>
        <w:numId w:val="31"/>
      </w:numPr>
      <w:spacing w:before="280" w:after="200"/>
      <w:outlineLvl w:val="2"/>
    </w:pPr>
    <w:rPr>
      <w:rFonts w:cs="DejaVu Sans"/>
      <w:bCs/>
      <w:sz w:val="20"/>
      <w:szCs w:val="24"/>
    </w:rPr>
  </w:style>
  <w:style w:type="paragraph" w:styleId="berschrift4">
    <w:name w:val="heading 4"/>
    <w:basedOn w:val="berschrift3"/>
    <w:next w:val="Standard"/>
    <w:link w:val="berschrift4Zchn"/>
    <w:uiPriority w:val="99"/>
    <w:semiHidden/>
    <w:rsid w:val="008F56C9"/>
    <w:pPr>
      <w:numPr>
        <w:ilvl w:val="3"/>
      </w:numPr>
      <w:outlineLvl w:val="3"/>
    </w:pPr>
    <w:rPr>
      <w:lang w:val="en-US"/>
    </w:rPr>
  </w:style>
  <w:style w:type="paragraph" w:styleId="berschrift5">
    <w:name w:val="heading 5"/>
    <w:basedOn w:val="berschrift3"/>
    <w:next w:val="Standard"/>
    <w:link w:val="berschrift5Zchn"/>
    <w:uiPriority w:val="99"/>
    <w:semiHidden/>
    <w:qFormat/>
    <w:rsid w:val="00EC79ED"/>
    <w:pPr>
      <w:outlineLvl w:val="4"/>
    </w:pPr>
  </w:style>
  <w:style w:type="paragraph" w:styleId="berschrift6">
    <w:name w:val="heading 6"/>
    <w:basedOn w:val="Standard"/>
    <w:next w:val="Standard"/>
    <w:link w:val="berschrift6Zchn"/>
    <w:uiPriority w:val="99"/>
    <w:semiHidden/>
    <w:rsid w:val="00781AD5"/>
    <w:pPr>
      <w:keepNext/>
      <w:keepLines/>
      <w:widowControl w:val="0"/>
      <w:numPr>
        <w:ilvl w:val="5"/>
        <w:numId w:val="2"/>
      </w:numPr>
      <w:tabs>
        <w:tab w:val="left" w:pos="709"/>
      </w:tabs>
      <w:suppressAutoHyphens/>
      <w:spacing w:before="200" w:line="276" w:lineRule="auto"/>
      <w:outlineLvl w:val="5"/>
    </w:pPr>
    <w:rPr>
      <w:rFonts w:ascii="Cambria" w:hAnsi="Cambria" w:cs="Mangal"/>
      <w:i/>
      <w:iCs/>
      <w:color w:val="243F60"/>
      <w:szCs w:val="21"/>
      <w:lang w:eastAsia="zh-CN" w:bidi="hi-IN"/>
    </w:rPr>
  </w:style>
  <w:style w:type="paragraph" w:styleId="berschrift7">
    <w:name w:val="heading 7"/>
    <w:basedOn w:val="Standard"/>
    <w:next w:val="Standard"/>
    <w:link w:val="berschrift7Zchn"/>
    <w:uiPriority w:val="99"/>
    <w:semiHidden/>
    <w:rsid w:val="00781AD5"/>
    <w:pPr>
      <w:keepNext/>
      <w:keepLines/>
      <w:widowControl w:val="0"/>
      <w:numPr>
        <w:ilvl w:val="6"/>
        <w:numId w:val="2"/>
      </w:numPr>
      <w:tabs>
        <w:tab w:val="left" w:pos="709"/>
      </w:tabs>
      <w:suppressAutoHyphens/>
      <w:spacing w:before="200" w:line="276" w:lineRule="auto"/>
      <w:outlineLvl w:val="6"/>
    </w:pPr>
    <w:rPr>
      <w:rFonts w:ascii="Cambria" w:hAnsi="Cambria" w:cs="Mangal"/>
      <w:i/>
      <w:iCs/>
      <w:color w:val="404040"/>
      <w:szCs w:val="21"/>
      <w:lang w:eastAsia="zh-CN" w:bidi="hi-IN"/>
    </w:rPr>
  </w:style>
  <w:style w:type="paragraph" w:styleId="berschrift8">
    <w:name w:val="heading 8"/>
    <w:basedOn w:val="Standard"/>
    <w:next w:val="Standard"/>
    <w:link w:val="berschrift8Zchn"/>
    <w:uiPriority w:val="99"/>
    <w:semiHidden/>
    <w:qFormat/>
    <w:rsid w:val="00781AD5"/>
    <w:pPr>
      <w:keepNext/>
      <w:keepLines/>
      <w:widowControl w:val="0"/>
      <w:numPr>
        <w:ilvl w:val="7"/>
        <w:numId w:val="2"/>
      </w:numPr>
      <w:tabs>
        <w:tab w:val="left" w:pos="709"/>
      </w:tabs>
      <w:suppressAutoHyphens/>
      <w:spacing w:before="200" w:line="276" w:lineRule="auto"/>
      <w:outlineLvl w:val="7"/>
    </w:pPr>
    <w:rPr>
      <w:rFonts w:ascii="Cambria" w:hAnsi="Cambria" w:cs="Mangal"/>
      <w:color w:val="404040"/>
      <w:szCs w:val="18"/>
      <w:lang w:eastAsia="zh-CN" w:bidi="hi-IN"/>
    </w:rPr>
  </w:style>
  <w:style w:type="paragraph" w:styleId="berschrift9">
    <w:name w:val="heading 9"/>
    <w:aliases w:val="Überschrift 10"/>
    <w:basedOn w:val="Standard"/>
    <w:next w:val="Standard"/>
    <w:link w:val="berschrift9Zchn"/>
    <w:uiPriority w:val="99"/>
    <w:semiHidden/>
    <w:rsid w:val="00781AD5"/>
    <w:pPr>
      <w:keepNext/>
      <w:keepLines/>
      <w:widowControl w:val="0"/>
      <w:numPr>
        <w:ilvl w:val="8"/>
        <w:numId w:val="2"/>
      </w:numPr>
      <w:tabs>
        <w:tab w:val="left" w:pos="709"/>
      </w:tabs>
      <w:suppressAutoHyphens/>
      <w:spacing w:before="200" w:line="276" w:lineRule="auto"/>
      <w:outlineLvl w:val="8"/>
    </w:pPr>
    <w:rPr>
      <w:rFonts w:ascii="Cambria" w:hAnsi="Cambria" w:cs="Mangal"/>
      <w:i/>
      <w:iCs/>
      <w:color w:val="404040"/>
      <w:szCs w:val="18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8F56C9"/>
    <w:rPr>
      <w:rFonts w:ascii="EasiRun Sans" w:hAnsi="EasiRun Sans" w:cs="DejaVu Sans"/>
      <w:bCs/>
      <w:color w:val="1D428A"/>
      <w:sz w:val="40"/>
      <w:szCs w:val="40"/>
      <w:lang w:val="en-US" w:eastAsia="zh-CN" w:bidi="hi-IN"/>
    </w:rPr>
  </w:style>
  <w:style w:type="character" w:customStyle="1" w:styleId="berschrift2Zchn">
    <w:name w:val="Überschrift 2 Zchn"/>
    <w:link w:val="berschrift2"/>
    <w:uiPriority w:val="99"/>
    <w:locked/>
    <w:rsid w:val="00030392"/>
    <w:rPr>
      <w:rFonts w:ascii="EasiRun Sans" w:hAnsi="EasiRun Sans" w:cs="Mangal"/>
      <w:b/>
      <w:color w:val="1D428A"/>
      <w:sz w:val="28"/>
      <w:szCs w:val="21"/>
      <w:lang w:eastAsia="zh-CN" w:bidi="hi-IN"/>
    </w:rPr>
  </w:style>
  <w:style w:type="character" w:customStyle="1" w:styleId="berschrift3Zchn">
    <w:name w:val="Überschrift 3 Zchn"/>
    <w:link w:val="berschrift3"/>
    <w:uiPriority w:val="99"/>
    <w:locked/>
    <w:rsid w:val="00030392"/>
    <w:rPr>
      <w:rFonts w:ascii="EasiRun Sans" w:hAnsi="EasiRun Sans" w:cs="DejaVu Sans"/>
      <w:b/>
      <w:bCs/>
      <w:color w:val="1D428A"/>
      <w:sz w:val="20"/>
      <w:lang w:eastAsia="zh-CN" w:bidi="hi-IN"/>
    </w:rPr>
  </w:style>
  <w:style w:type="character" w:customStyle="1" w:styleId="berschrift4Zchn">
    <w:name w:val="Überschrift 4 Zchn"/>
    <w:link w:val="berschrift4"/>
    <w:uiPriority w:val="99"/>
    <w:semiHidden/>
    <w:locked/>
    <w:rsid w:val="008F56C9"/>
    <w:rPr>
      <w:rFonts w:ascii="EasiRun Sans" w:hAnsi="EasiRun Sans" w:cs="DejaVu Sans"/>
      <w:b/>
      <w:bCs/>
      <w:color w:val="1D428A"/>
      <w:sz w:val="20"/>
      <w:lang w:val="en-US" w:eastAsia="zh-CN" w:bidi="hi-IN"/>
    </w:rPr>
  </w:style>
  <w:style w:type="character" w:customStyle="1" w:styleId="berschrift5Zchn">
    <w:name w:val="Überschrift 5 Zchn"/>
    <w:link w:val="berschrift5"/>
    <w:uiPriority w:val="99"/>
    <w:semiHidden/>
    <w:locked/>
    <w:rsid w:val="00354B2C"/>
    <w:rPr>
      <w:rFonts w:ascii="EasiRun Sans" w:hAnsi="EasiRun Sans" w:cs="DejaVu Sans"/>
      <w:b/>
      <w:bCs/>
      <w:color w:val="1D428A"/>
      <w:lang w:val="en-GB" w:eastAsia="zh-CN" w:bidi="hi-IN"/>
    </w:rPr>
  </w:style>
  <w:style w:type="character" w:customStyle="1" w:styleId="berschrift6Zchn">
    <w:name w:val="Überschrift 6 Zchn"/>
    <w:link w:val="berschrift6"/>
    <w:uiPriority w:val="99"/>
    <w:semiHidden/>
    <w:locked/>
    <w:rsid w:val="00354B2C"/>
    <w:rPr>
      <w:rFonts w:ascii="Cambria" w:hAnsi="Cambria" w:cs="Mangal"/>
      <w:i/>
      <w:iCs/>
      <w:color w:val="243F60"/>
      <w:szCs w:val="21"/>
      <w:lang w:eastAsia="zh-CN" w:bidi="hi-IN"/>
    </w:rPr>
  </w:style>
  <w:style w:type="character" w:customStyle="1" w:styleId="berschrift7Zchn">
    <w:name w:val="Überschrift 7 Zchn"/>
    <w:link w:val="berschrift7"/>
    <w:uiPriority w:val="99"/>
    <w:semiHidden/>
    <w:locked/>
    <w:rsid w:val="00354B2C"/>
    <w:rPr>
      <w:rFonts w:ascii="Cambria" w:hAnsi="Cambria" w:cs="Mangal"/>
      <w:i/>
      <w:iCs/>
      <w:color w:val="404040"/>
      <w:szCs w:val="21"/>
      <w:lang w:eastAsia="zh-CN" w:bidi="hi-IN"/>
    </w:rPr>
  </w:style>
  <w:style w:type="character" w:customStyle="1" w:styleId="berschrift8Zchn">
    <w:name w:val="Überschrift 8 Zchn"/>
    <w:link w:val="berschrift8"/>
    <w:uiPriority w:val="99"/>
    <w:semiHidden/>
    <w:locked/>
    <w:rsid w:val="00354B2C"/>
    <w:rPr>
      <w:rFonts w:ascii="Cambria" w:hAnsi="Cambria" w:cs="Mangal"/>
      <w:color w:val="404040"/>
      <w:szCs w:val="18"/>
      <w:lang w:eastAsia="zh-CN" w:bidi="hi-IN"/>
    </w:rPr>
  </w:style>
  <w:style w:type="character" w:customStyle="1" w:styleId="berschrift9Zchn">
    <w:name w:val="Überschrift 9 Zchn"/>
    <w:aliases w:val="Überschrift 10 Zchn"/>
    <w:link w:val="berschrift9"/>
    <w:uiPriority w:val="99"/>
    <w:semiHidden/>
    <w:locked/>
    <w:rsid w:val="00354B2C"/>
    <w:rPr>
      <w:rFonts w:ascii="Cambria" w:hAnsi="Cambria" w:cs="Mangal"/>
      <w:i/>
      <w:iCs/>
      <w:color w:val="404040"/>
      <w:szCs w:val="18"/>
      <w:lang w:eastAsia="zh-CN" w:bidi="hi-IN"/>
    </w:rPr>
  </w:style>
  <w:style w:type="paragraph" w:styleId="Textkrper">
    <w:name w:val="Body Text"/>
    <w:basedOn w:val="Standard"/>
    <w:link w:val="TextkrperZchn"/>
    <w:uiPriority w:val="99"/>
    <w:rsid w:val="00781AD5"/>
    <w:pPr>
      <w:spacing w:after="120"/>
    </w:pPr>
  </w:style>
  <w:style w:type="character" w:customStyle="1" w:styleId="TextkrperZchn">
    <w:name w:val="Textkörper Zchn"/>
    <w:link w:val="Textkrper"/>
    <w:uiPriority w:val="99"/>
    <w:locked/>
    <w:rsid w:val="00781AD5"/>
    <w:rPr>
      <w:rFonts w:cs="Times New Roman"/>
    </w:rPr>
  </w:style>
  <w:style w:type="paragraph" w:styleId="Titel">
    <w:name w:val="Title"/>
    <w:aliases w:val="Überschrift A"/>
    <w:basedOn w:val="berschrift1"/>
    <w:next w:val="Standard"/>
    <w:link w:val="TitelZchn"/>
    <w:autoRedefine/>
    <w:uiPriority w:val="99"/>
    <w:semiHidden/>
    <w:rsid w:val="00F23C30"/>
    <w:pPr>
      <w:numPr>
        <w:numId w:val="1"/>
      </w:numPr>
      <w:tabs>
        <w:tab w:val="left" w:pos="454"/>
        <w:tab w:val="left" w:pos="709"/>
      </w:tabs>
      <w:spacing w:after="300"/>
      <w:ind w:left="357" w:hanging="357"/>
      <w:contextualSpacing/>
    </w:pPr>
    <w:rPr>
      <w:rFonts w:cs="Mangal"/>
      <w:spacing w:val="5"/>
      <w:kern w:val="28"/>
      <w:szCs w:val="47"/>
    </w:rPr>
  </w:style>
  <w:style w:type="character" w:customStyle="1" w:styleId="TitelZchn">
    <w:name w:val="Titel Zchn"/>
    <w:aliases w:val="Überschrift A Zchn"/>
    <w:link w:val="Titel"/>
    <w:uiPriority w:val="99"/>
    <w:semiHidden/>
    <w:locked/>
    <w:rsid w:val="00354B2C"/>
    <w:rPr>
      <w:rFonts w:ascii="EasiRun Sans" w:hAnsi="EasiRun Sans" w:cs="Mangal"/>
      <w:bCs/>
      <w:color w:val="1D428A"/>
      <w:spacing w:val="5"/>
      <w:kern w:val="28"/>
      <w:sz w:val="40"/>
      <w:szCs w:val="47"/>
      <w:lang w:val="en-US" w:eastAsia="zh-CN" w:bidi="hi-IN"/>
    </w:rPr>
  </w:style>
  <w:style w:type="paragraph" w:styleId="KeinLeerraum">
    <w:name w:val="No Spacing"/>
    <w:aliases w:val="Kapitel 2. Ebene"/>
    <w:basedOn w:val="berschrift2"/>
    <w:next w:val="Absatz"/>
    <w:autoRedefine/>
    <w:uiPriority w:val="99"/>
    <w:rsid w:val="00F61205"/>
    <w:pPr>
      <w:widowControl w:val="0"/>
      <w:numPr>
        <w:numId w:val="2"/>
      </w:numPr>
      <w:tabs>
        <w:tab w:val="left" w:pos="680"/>
      </w:tabs>
      <w:suppressAutoHyphens/>
      <w:ind w:left="680" w:hanging="680"/>
    </w:pPr>
    <w:rPr>
      <w:bCs/>
      <w:szCs w:val="28"/>
    </w:rPr>
  </w:style>
  <w:style w:type="paragraph" w:styleId="Listenabsatz">
    <w:name w:val="List Paragraph"/>
    <w:aliases w:val="EE Textkörper"/>
    <w:basedOn w:val="Standard"/>
    <w:next w:val="Standard"/>
    <w:autoRedefine/>
    <w:uiPriority w:val="99"/>
    <w:rsid w:val="00271E42"/>
    <w:pPr>
      <w:widowControl w:val="0"/>
      <w:tabs>
        <w:tab w:val="left" w:pos="709"/>
      </w:tabs>
      <w:suppressAutoHyphens/>
      <w:spacing w:after="120"/>
      <w:contextualSpacing/>
    </w:pPr>
    <w:rPr>
      <w:rFonts w:ascii="Fira Sans OT" w:hAnsi="Fira Sans OT" w:cs="Mangal"/>
      <w:sz w:val="22"/>
      <w:szCs w:val="21"/>
      <w:lang w:eastAsia="zh-CN" w:bidi="hi-IN"/>
    </w:rPr>
  </w:style>
  <w:style w:type="character" w:styleId="IntensiveHervorhebung">
    <w:name w:val="Intense Emphasis"/>
    <w:uiPriority w:val="99"/>
    <w:rsid w:val="00781AD5"/>
    <w:rPr>
      <w:rFonts w:cs="Times New Roman"/>
      <w:b/>
      <w:bCs/>
      <w:i/>
      <w:iCs/>
      <w:color w:val="4F81BD"/>
    </w:rPr>
  </w:style>
  <w:style w:type="paragraph" w:styleId="Inhaltsverzeichnisberschrift">
    <w:name w:val="TOC Heading"/>
    <w:basedOn w:val="Inhaltsverzeichnis"/>
    <w:next w:val="Standard"/>
    <w:uiPriority w:val="39"/>
    <w:rsid w:val="008F56C9"/>
  </w:style>
  <w:style w:type="paragraph" w:styleId="Kopfzeile">
    <w:name w:val="header"/>
    <w:basedOn w:val="Standard"/>
    <w:link w:val="KopfzeileZchn"/>
    <w:uiPriority w:val="99"/>
    <w:rsid w:val="007A56E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locked/>
    <w:rsid w:val="007A56E7"/>
    <w:rPr>
      <w:rFonts w:cs="Times New Roman"/>
    </w:rPr>
  </w:style>
  <w:style w:type="paragraph" w:styleId="Fuzeile">
    <w:name w:val="footer"/>
    <w:basedOn w:val="Standard"/>
    <w:link w:val="FuzeileZchn"/>
    <w:uiPriority w:val="99"/>
    <w:rsid w:val="007A56E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locked/>
    <w:rsid w:val="007A56E7"/>
    <w:rPr>
      <w:rFonts w:cs="Times New Roman"/>
    </w:rPr>
  </w:style>
  <w:style w:type="paragraph" w:styleId="Sprechblasentext">
    <w:name w:val="Balloon Text"/>
    <w:basedOn w:val="Standard"/>
    <w:link w:val="SprechblasentextZchn"/>
    <w:uiPriority w:val="99"/>
    <w:semiHidden/>
    <w:rsid w:val="007A56E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7A56E7"/>
    <w:rPr>
      <w:rFonts w:ascii="Tahoma" w:hAnsi="Tahoma" w:cs="Tahoma"/>
      <w:sz w:val="16"/>
      <w:szCs w:val="16"/>
    </w:rPr>
  </w:style>
  <w:style w:type="table" w:styleId="Tabellenraster">
    <w:name w:val="Table Grid"/>
    <w:aliases w:val="Standardtabelle"/>
    <w:basedOn w:val="NormaleTabelle"/>
    <w:uiPriority w:val="99"/>
    <w:rsid w:val="003A58DB"/>
    <w:rPr>
      <w:rFonts w:ascii="EasiRun Sans Light" w:hAnsi="EasiRun Sans Light"/>
    </w:rPr>
    <w:tblPr>
      <w:tblBorders>
        <w:insideH w:val="single" w:sz="4" w:space="0" w:color="auto"/>
      </w:tblBorders>
    </w:tblPr>
    <w:tcPr>
      <w:vAlign w:val="center"/>
    </w:tcPr>
    <w:tblStylePr w:type="firstRow">
      <w:rPr>
        <w:rFonts w:ascii="EasiRun Sans" w:hAnsi="EasiRun Sans"/>
        <w:b/>
      </w:rPr>
    </w:tblStylePr>
  </w:style>
  <w:style w:type="character" w:styleId="BesuchterHyperlink">
    <w:name w:val="FollowedHyperlink"/>
    <w:basedOn w:val="Hyperlink"/>
    <w:uiPriority w:val="99"/>
    <w:unhideWhenUsed/>
    <w:locked/>
    <w:rsid w:val="007E1C4A"/>
    <w:rPr>
      <w:rFonts w:cs="Times New Roman"/>
      <w:color w:val="1D428A"/>
      <w:u w:val="dotted"/>
      <w:lang w:val="en-GB"/>
    </w:rPr>
  </w:style>
  <w:style w:type="paragraph" w:customStyle="1" w:styleId="AufzhlungmitAdler">
    <w:name w:val="Aufzählung mit Adler"/>
    <w:basedOn w:val="AufzhlungmitPunkt"/>
    <w:qFormat/>
    <w:rsid w:val="007E1C4A"/>
    <w:pPr>
      <w:numPr>
        <w:numId w:val="25"/>
      </w:numPr>
      <w:ind w:left="681" w:hanging="454"/>
    </w:pPr>
  </w:style>
  <w:style w:type="paragraph" w:styleId="Verzeichnis1">
    <w:name w:val="toc 1"/>
    <w:aliases w:val="Verzeichnis 1 EE"/>
    <w:basedOn w:val="Standard"/>
    <w:next w:val="Standard"/>
    <w:autoRedefine/>
    <w:uiPriority w:val="39"/>
    <w:rsid w:val="007D08DA"/>
    <w:pPr>
      <w:suppressLineNumbers/>
      <w:tabs>
        <w:tab w:val="left" w:pos="567"/>
        <w:tab w:val="right" w:leader="dot" w:pos="9062"/>
      </w:tabs>
      <w:spacing w:before="240" w:after="120"/>
    </w:pPr>
    <w:rPr>
      <w:rFonts w:ascii="EasiRun Sans" w:hAnsi="EasiRun Sans"/>
      <w:b/>
      <w:bCs/>
      <w:noProof/>
      <w:color w:val="1D428A"/>
      <w:szCs w:val="36"/>
      <w:lang w:bidi="hi-IN"/>
    </w:rPr>
  </w:style>
  <w:style w:type="character" w:styleId="Hyperlink">
    <w:name w:val="Hyperlink"/>
    <w:uiPriority w:val="99"/>
    <w:qFormat/>
    <w:rsid w:val="0061076B"/>
    <w:rPr>
      <w:rFonts w:cs="Times New Roman"/>
      <w:color w:val="1D428A"/>
      <w:u w:val="dotted"/>
    </w:rPr>
  </w:style>
  <w:style w:type="paragraph" w:styleId="Verzeichnis2">
    <w:name w:val="toc 2"/>
    <w:aliases w:val="Verzeichnis 2 EE"/>
    <w:basedOn w:val="Standard"/>
    <w:next w:val="Standard"/>
    <w:autoRedefine/>
    <w:uiPriority w:val="39"/>
    <w:rsid w:val="00A86565"/>
    <w:pPr>
      <w:tabs>
        <w:tab w:val="left" w:pos="1021"/>
        <w:tab w:val="right" w:leader="dot" w:pos="9061"/>
      </w:tabs>
      <w:spacing w:after="80" w:line="288" w:lineRule="auto"/>
      <w:ind w:left="567"/>
      <w:contextualSpacing/>
      <w:outlineLvl w:val="1"/>
    </w:pPr>
  </w:style>
  <w:style w:type="paragraph" w:styleId="Beschriftung">
    <w:name w:val="caption"/>
    <w:basedOn w:val="Standard"/>
    <w:next w:val="Standard"/>
    <w:uiPriority w:val="99"/>
    <w:qFormat/>
    <w:rsid w:val="00CF0FC8"/>
    <w:pPr>
      <w:spacing w:after="200"/>
    </w:pPr>
    <w:rPr>
      <w:rFonts w:ascii="EasiRun Sans" w:hAnsi="EasiRun Sans"/>
      <w:b/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rsid w:val="001A0329"/>
  </w:style>
  <w:style w:type="table" w:styleId="MittlereSchattierung1-Akzent1">
    <w:name w:val="Medium Shading 1 Accent 1"/>
    <w:basedOn w:val="NormaleTabelle"/>
    <w:uiPriority w:val="99"/>
    <w:rsid w:val="000E7DF6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HellesRaster-Akzent5">
    <w:name w:val="Light Grid Accent 5"/>
    <w:basedOn w:val="NormaleTabelle"/>
    <w:uiPriority w:val="99"/>
    <w:rsid w:val="000E7DF6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HelleListe-Akzent1">
    <w:name w:val="Light List Accent 1"/>
    <w:basedOn w:val="NormaleTabelle"/>
    <w:uiPriority w:val="99"/>
    <w:rsid w:val="000E7DF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EETabelle1">
    <w:name w:val="EE Tabelle 1"/>
    <w:basedOn w:val="HelleListe-Akzent1"/>
    <w:uiPriority w:val="99"/>
    <w:rsid w:val="007839FE"/>
    <w:tblPr/>
    <w:tblStylePr w:type="firstRow">
      <w:pPr>
        <w:spacing w:before="0" w:after="0"/>
      </w:pPr>
      <w:rPr>
        <w:rFonts w:ascii="Calibri" w:hAnsi="Calibri" w:cs="Times New Roman"/>
        <w:b/>
        <w:bCs/>
        <w:color w:val="auto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6D9F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 w:val="0"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5F1"/>
      </w:tcPr>
    </w:tblStylePr>
  </w:style>
  <w:style w:type="paragraph" w:customStyle="1" w:styleId="Quellcode">
    <w:name w:val="Quellcode"/>
    <w:basedOn w:val="Standard"/>
    <w:link w:val="QuellcodeZchn"/>
    <w:qFormat/>
    <w:rsid w:val="00161DF8"/>
    <w:pPr>
      <w:pBdr>
        <w:top w:val="single" w:sz="8" w:space="6" w:color="A6A6A6" w:themeColor="background1" w:themeShade="A6"/>
        <w:left w:val="single" w:sz="36" w:space="12" w:color="A6A6A6" w:themeColor="background1" w:themeShade="A6"/>
        <w:bottom w:val="single" w:sz="8" w:space="6" w:color="A6A6A6" w:themeColor="background1" w:themeShade="A6"/>
        <w:right w:val="single" w:sz="8" w:space="10" w:color="A6A6A6" w:themeColor="background1" w:themeShade="A6"/>
      </w:pBdr>
      <w:shd w:val="clear" w:color="auto" w:fill="F2F2F2" w:themeFill="background1" w:themeFillShade="F2"/>
      <w:spacing w:before="120" w:after="120"/>
      <w:ind w:left="340" w:right="227"/>
      <w:contextualSpacing/>
    </w:pPr>
    <w:rPr>
      <w:rFonts w:ascii="EasiRun Mono" w:hAnsi="EasiRun Mono" w:cs="Courier"/>
      <w:color w:val="1C1C1C"/>
      <w:sz w:val="20"/>
      <w:lang w:val="en-US"/>
    </w:rPr>
  </w:style>
  <w:style w:type="character" w:customStyle="1" w:styleId="QuellcodeZchn">
    <w:name w:val="Quellcode Zchn"/>
    <w:basedOn w:val="Absatz-Standardschriftart"/>
    <w:link w:val="Quellcode"/>
    <w:locked/>
    <w:rsid w:val="00161DF8"/>
    <w:rPr>
      <w:rFonts w:ascii="EasiRun Mono" w:hAnsi="EasiRun Mono" w:cs="Courier"/>
      <w:color w:val="1C1C1C"/>
      <w:sz w:val="20"/>
      <w:shd w:val="clear" w:color="auto" w:fill="F2F2F2" w:themeFill="background1" w:themeFillShade="F2"/>
      <w:lang w:val="en-US" w:eastAsia="en-US"/>
    </w:rPr>
  </w:style>
  <w:style w:type="paragraph" w:styleId="Verzeichnis3">
    <w:name w:val="toc 3"/>
    <w:aliases w:val="EE Verzeichnis 3"/>
    <w:basedOn w:val="Verzeichnis2"/>
    <w:next w:val="Standard"/>
    <w:autoRedefine/>
    <w:uiPriority w:val="39"/>
    <w:rsid w:val="00D135A3"/>
    <w:pPr>
      <w:tabs>
        <w:tab w:val="left" w:pos="1701"/>
      </w:tabs>
      <w:ind w:left="1021"/>
      <w:outlineLvl w:val="2"/>
    </w:pPr>
    <w:rPr>
      <w:noProof/>
    </w:rPr>
  </w:style>
  <w:style w:type="character" w:styleId="Kommentarzeichen">
    <w:name w:val="annotation reference"/>
    <w:uiPriority w:val="99"/>
    <w:semiHidden/>
    <w:rsid w:val="002E5BD7"/>
    <w:rPr>
      <w:rFonts w:cs="Times New Roman"/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2E5BD7"/>
  </w:style>
  <w:style w:type="character" w:customStyle="1" w:styleId="KommentartextZchn">
    <w:name w:val="Kommentartext Zchn"/>
    <w:link w:val="Kommentartext"/>
    <w:uiPriority w:val="99"/>
    <w:semiHidden/>
    <w:locked/>
    <w:rsid w:val="002E5BD7"/>
    <w:rPr>
      <w:rFonts w:cs="Times New Roman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2E5BD7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locked/>
    <w:rsid w:val="002E5BD7"/>
    <w:rPr>
      <w:rFonts w:cs="Times New Roman"/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locked/>
    <w:rsid w:val="008E4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de-DE"/>
    </w:rPr>
  </w:style>
  <w:style w:type="character" w:customStyle="1" w:styleId="HTMLVorformatiertZchn">
    <w:name w:val="HTML Vorformatiert Zchn"/>
    <w:link w:val="HTMLVorformatiert"/>
    <w:uiPriority w:val="99"/>
    <w:semiHidden/>
    <w:rsid w:val="008E453D"/>
    <w:rPr>
      <w:rFonts w:ascii="Courier New" w:hAnsi="Courier New" w:cs="Courier New"/>
    </w:rPr>
  </w:style>
  <w:style w:type="paragraph" w:styleId="StandardWeb">
    <w:name w:val="Normal (Web)"/>
    <w:basedOn w:val="Standard"/>
    <w:uiPriority w:val="99"/>
    <w:semiHidden/>
    <w:unhideWhenUsed/>
    <w:locked/>
    <w:rsid w:val="0070695E"/>
    <w:pPr>
      <w:spacing w:before="100" w:beforeAutospacing="1" w:after="100" w:afterAutospacing="1"/>
    </w:pPr>
    <w:rPr>
      <w:rFonts w:ascii="Times New Roman" w:hAnsi="Times New Roman"/>
      <w:lang w:eastAsia="de-DE"/>
    </w:rPr>
  </w:style>
  <w:style w:type="character" w:styleId="Fett">
    <w:name w:val="Strong"/>
    <w:uiPriority w:val="22"/>
    <w:locked/>
    <w:rsid w:val="00D221DD"/>
    <w:rPr>
      <w:rFonts w:ascii="EasiRun Sans" w:hAnsi="EasiRun Sans"/>
      <w:b/>
      <w:bCs/>
    </w:rPr>
  </w:style>
  <w:style w:type="paragraph" w:customStyle="1" w:styleId="Default">
    <w:name w:val="Default"/>
    <w:rsid w:val="0085584E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erarbeitung">
    <w:name w:val="Revision"/>
    <w:hidden/>
    <w:uiPriority w:val="99"/>
    <w:semiHidden/>
    <w:rsid w:val="009C323C"/>
    <w:rPr>
      <w:lang w:eastAsia="en-US"/>
    </w:rPr>
  </w:style>
  <w:style w:type="paragraph" w:customStyle="1" w:styleId="Absatz">
    <w:name w:val="Absatz"/>
    <w:basedOn w:val="Textkrper"/>
    <w:link w:val="AbsatzZchn"/>
    <w:qFormat/>
    <w:rsid w:val="00D67CF9"/>
    <w:pPr>
      <w:spacing w:before="120" w:after="160" w:line="300" w:lineRule="auto"/>
      <w:jc w:val="both"/>
    </w:pPr>
    <w:rPr>
      <w:sz w:val="20"/>
      <w:lang w:eastAsia="zh-CN" w:bidi="hi-IN"/>
    </w:rPr>
  </w:style>
  <w:style w:type="paragraph" w:customStyle="1" w:styleId="Titel1">
    <w:name w:val="Titel 1"/>
    <w:basedOn w:val="Standard"/>
    <w:qFormat/>
    <w:rsid w:val="00D67CF9"/>
    <w:pPr>
      <w:spacing w:before="360" w:after="280"/>
      <w:contextualSpacing/>
      <w:jc w:val="center"/>
    </w:pPr>
    <w:rPr>
      <w:rFonts w:ascii="EasiRun Sans" w:hAnsi="EasiRun Sans"/>
      <w:color w:val="1D428A"/>
      <w:sz w:val="48"/>
      <w:szCs w:val="48"/>
    </w:rPr>
  </w:style>
  <w:style w:type="paragraph" w:customStyle="1" w:styleId="Inhaltsverzeichnis">
    <w:name w:val="Inhaltsverzeichnis"/>
    <w:basedOn w:val="NurText"/>
    <w:next w:val="Absatz"/>
    <w:rsid w:val="00F136B3"/>
    <w:pPr>
      <w:spacing w:before="240" w:after="360"/>
    </w:pPr>
    <w:rPr>
      <w:rFonts w:ascii="EasiRun Sans" w:hAnsi="EasiRun Sans"/>
      <w:color w:val="1D428A"/>
      <w:sz w:val="40"/>
    </w:rPr>
  </w:style>
  <w:style w:type="numbering" w:customStyle="1" w:styleId="AufzhlungEE">
    <w:name w:val="Aufzählung EE"/>
    <w:basedOn w:val="KeineListe"/>
    <w:rsid w:val="00F73835"/>
    <w:pPr>
      <w:numPr>
        <w:numId w:val="3"/>
      </w:numPr>
    </w:pPr>
  </w:style>
  <w:style w:type="paragraph" w:styleId="NurText">
    <w:name w:val="Plain Text"/>
    <w:basedOn w:val="Standard"/>
    <w:link w:val="NurTextZchn"/>
    <w:uiPriority w:val="99"/>
    <w:semiHidden/>
    <w:unhideWhenUsed/>
    <w:locked/>
    <w:rsid w:val="008E6444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8E6444"/>
    <w:rPr>
      <w:rFonts w:ascii="Consolas" w:hAnsi="Consolas" w:cs="Consolas"/>
      <w:sz w:val="21"/>
      <w:szCs w:val="21"/>
      <w:lang w:eastAsia="en-US"/>
    </w:rPr>
  </w:style>
  <w:style w:type="paragraph" w:customStyle="1" w:styleId="AufzhlungmitPunkt">
    <w:name w:val="Aufzählung mit Punkt"/>
    <w:basedOn w:val="Textkrper"/>
    <w:link w:val="AufzhlungmitPunktZchn"/>
    <w:qFormat/>
    <w:rsid w:val="00BE20F7"/>
    <w:pPr>
      <w:numPr>
        <w:numId w:val="4"/>
      </w:numPr>
      <w:tabs>
        <w:tab w:val="left" w:pos="680"/>
      </w:tabs>
      <w:spacing w:before="120" w:line="300" w:lineRule="auto"/>
      <w:ind w:left="681" w:hanging="454"/>
      <w:jc w:val="both"/>
    </w:pPr>
    <w:rPr>
      <w:sz w:val="20"/>
      <w:lang w:eastAsia="zh-CN" w:bidi="hi-IN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51665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1D428A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16653"/>
    <w:rPr>
      <w:rFonts w:ascii="EasiRun Sans Light" w:hAnsi="EasiRun Sans Light"/>
      <w:b/>
      <w:bCs/>
      <w:i/>
      <w:iCs/>
      <w:color w:val="1D428A"/>
      <w:lang w:eastAsia="en-US"/>
    </w:rPr>
  </w:style>
  <w:style w:type="character" w:styleId="Platzhaltertext">
    <w:name w:val="Placeholder Text"/>
    <w:basedOn w:val="Absatz-Standardschriftart"/>
    <w:uiPriority w:val="99"/>
    <w:rsid w:val="000A1F79"/>
    <w:rPr>
      <w:color w:val="808080"/>
    </w:rPr>
  </w:style>
  <w:style w:type="paragraph" w:customStyle="1" w:styleId="Titel2">
    <w:name w:val="Titel 2"/>
    <w:basedOn w:val="Standard"/>
    <w:link w:val="Titel2Zchn"/>
    <w:qFormat/>
    <w:rsid w:val="006A5CDD"/>
    <w:pPr>
      <w:spacing w:before="240" w:after="120"/>
      <w:jc w:val="center"/>
    </w:pPr>
    <w:rPr>
      <w:rFonts w:ascii="EasiRun Sans" w:hAnsi="EasiRun Sans"/>
      <w:color w:val="1D428A"/>
      <w:sz w:val="40"/>
      <w:szCs w:val="36"/>
    </w:rPr>
  </w:style>
  <w:style w:type="paragraph" w:customStyle="1" w:styleId="AufzhlungmitHaken">
    <w:name w:val="Aufzählung mit Haken"/>
    <w:basedOn w:val="AufzhlungmitPunkt"/>
    <w:link w:val="AufzhlungmitHakenZchn"/>
    <w:qFormat/>
    <w:rsid w:val="00B96B34"/>
    <w:pPr>
      <w:numPr>
        <w:numId w:val="5"/>
      </w:numPr>
      <w:ind w:left="681" w:hanging="454"/>
    </w:pPr>
  </w:style>
  <w:style w:type="character" w:customStyle="1" w:styleId="Titel2Zchn">
    <w:name w:val="Titel 2 Zchn"/>
    <w:basedOn w:val="Absatz-Standardschriftart"/>
    <w:link w:val="Titel2"/>
    <w:rsid w:val="006A5CDD"/>
    <w:rPr>
      <w:rFonts w:ascii="EasiRun Sans" w:hAnsi="EasiRun Sans"/>
      <w:i w:val="0"/>
      <w:color w:val="1D428A"/>
      <w:sz w:val="40"/>
      <w:szCs w:val="36"/>
      <w:lang w:eastAsia="en-US"/>
    </w:rPr>
  </w:style>
  <w:style w:type="character" w:customStyle="1" w:styleId="AufzhlungmitPunktZchn">
    <w:name w:val="Aufzählung mit Punkt Zchn"/>
    <w:basedOn w:val="TextkrperZchn"/>
    <w:link w:val="AufzhlungmitPunkt"/>
    <w:rsid w:val="00BE20F7"/>
    <w:rPr>
      <w:rFonts w:ascii="EasiRun Sans Light" w:hAnsi="EasiRun Sans Light" w:cs="Times New Roman"/>
      <w:sz w:val="20"/>
      <w:lang w:eastAsia="zh-CN" w:bidi="hi-IN"/>
    </w:rPr>
  </w:style>
  <w:style w:type="character" w:customStyle="1" w:styleId="AufzhlungmitHakenZchn">
    <w:name w:val="Aufzählung mit Haken Zchn"/>
    <w:basedOn w:val="AufzhlungmitPunktZchn"/>
    <w:link w:val="AufzhlungmitHaken"/>
    <w:rsid w:val="00B96B34"/>
    <w:rPr>
      <w:rFonts w:ascii="EasiRun Sans Light" w:hAnsi="EasiRun Sans Light" w:cs="Times New Roman"/>
      <w:sz w:val="20"/>
      <w:lang w:eastAsia="zh-CN" w:bidi="hi-IN"/>
    </w:rPr>
  </w:style>
  <w:style w:type="paragraph" w:customStyle="1" w:styleId="HervorhebunginGold">
    <w:name w:val="Hervorhebung in Gold"/>
    <w:basedOn w:val="Absatz"/>
    <w:link w:val="HervorhebunginGoldZchn"/>
    <w:qFormat/>
    <w:rsid w:val="00354B2C"/>
    <w:rPr>
      <w:b/>
      <w:color w:val="87674F"/>
      <w:lang w:val="en-US"/>
    </w:rPr>
  </w:style>
  <w:style w:type="paragraph" w:customStyle="1" w:styleId="HervorhebunginBlau">
    <w:name w:val="Hervorhebung in Blau"/>
    <w:basedOn w:val="Absatz"/>
    <w:link w:val="HervorhebunginBlauZchn"/>
    <w:qFormat/>
    <w:rsid w:val="00354B2C"/>
    <w:rPr>
      <w:rFonts w:ascii="EasiRun Sans" w:hAnsi="EasiRun Sans"/>
      <w:b/>
      <w:color w:val="1D428A"/>
      <w:lang w:val="en-US"/>
    </w:rPr>
  </w:style>
  <w:style w:type="character" w:customStyle="1" w:styleId="AbsatzZchn">
    <w:name w:val="Absatz Zchn"/>
    <w:basedOn w:val="TextkrperZchn"/>
    <w:link w:val="Absatz"/>
    <w:rsid w:val="00D67CF9"/>
    <w:rPr>
      <w:rFonts w:ascii="EasiRun Sans Light" w:hAnsi="EasiRun Sans Light" w:cs="Times New Roman"/>
      <w:sz w:val="20"/>
      <w:lang w:eastAsia="zh-CN" w:bidi="hi-IN"/>
    </w:rPr>
  </w:style>
  <w:style w:type="character" w:customStyle="1" w:styleId="HervorhebunginGoldZchn">
    <w:name w:val="Hervorhebung in Gold Zchn"/>
    <w:basedOn w:val="AbsatzZchn"/>
    <w:link w:val="HervorhebunginGold"/>
    <w:rsid w:val="00354B2C"/>
    <w:rPr>
      <w:rFonts w:ascii="EasiRun Sans Light" w:hAnsi="EasiRun Sans Light" w:cs="Times New Roman"/>
      <w:b/>
      <w:color w:val="87674F"/>
      <w:sz w:val="20"/>
      <w:lang w:val="en-US" w:eastAsia="zh-CN" w:bidi="hi-IN"/>
    </w:rPr>
  </w:style>
  <w:style w:type="character" w:customStyle="1" w:styleId="HervorhebunginBlauZchn">
    <w:name w:val="Hervorhebung in Blau Zchn"/>
    <w:basedOn w:val="AbsatzZchn"/>
    <w:link w:val="HervorhebunginBlau"/>
    <w:rsid w:val="00354B2C"/>
    <w:rPr>
      <w:rFonts w:ascii="EasiRun Sans" w:hAnsi="EasiRun Sans" w:cs="Times New Roman"/>
      <w:b/>
      <w:color w:val="1D428A"/>
      <w:sz w:val="20"/>
      <w:lang w:val="en-US" w:eastAsia="zh-CN" w:bidi="hi-IN"/>
    </w:rPr>
  </w:style>
  <w:style w:type="paragraph" w:customStyle="1" w:styleId="Kapitelebene1">
    <w:name w:val="Kapitelebene 1"/>
    <w:basedOn w:val="berschrift1"/>
    <w:rsid w:val="00B71920"/>
    <w:pPr>
      <w:numPr>
        <w:numId w:val="17"/>
      </w:numPr>
    </w:pPr>
  </w:style>
  <w:style w:type="paragraph" w:styleId="Zitat">
    <w:name w:val="Quote"/>
    <w:basedOn w:val="Absatz"/>
    <w:next w:val="Standard"/>
    <w:link w:val="ZitatZchn"/>
    <w:uiPriority w:val="29"/>
    <w:rsid w:val="00161DF8"/>
    <w:pPr>
      <w:ind w:left="680" w:right="680"/>
    </w:pPr>
    <w:rPr>
      <w:i/>
      <w:iCs/>
      <w:color w:val="000000" w:themeColor="text1"/>
      <w:lang w:val="en-GB"/>
    </w:rPr>
  </w:style>
  <w:style w:type="character" w:customStyle="1" w:styleId="ZitatZchn">
    <w:name w:val="Zitat Zchn"/>
    <w:basedOn w:val="Absatz-Standardschriftart"/>
    <w:link w:val="Zitat"/>
    <w:uiPriority w:val="29"/>
    <w:rsid w:val="00161DF8"/>
    <w:rPr>
      <w:rFonts w:ascii="EasiRun Sans Light" w:hAnsi="EasiRun Sans Light"/>
      <w:i/>
      <w:iCs/>
      <w:color w:val="000000" w:themeColor="text1"/>
      <w:sz w:val="20"/>
      <w:lang w:val="en-GB" w:eastAsia="zh-CN" w:bidi="hi-IN"/>
    </w:rPr>
  </w:style>
  <w:style w:type="character" w:styleId="Seitenzahl">
    <w:name w:val="page number"/>
    <w:uiPriority w:val="99"/>
    <w:unhideWhenUsed/>
    <w:locked/>
    <w:rsid w:val="008F56C9"/>
    <w:rPr>
      <w:rFonts w:ascii="EasiRun Sans" w:hAnsi="EasiRun Sans"/>
      <w:sz w:val="16"/>
      <w:szCs w:val="1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locked/>
    <w:rsid w:val="008F56C9"/>
    <w:pPr>
      <w:ind w:left="240" w:hanging="240"/>
    </w:pPr>
  </w:style>
  <w:style w:type="paragraph" w:styleId="Indexberschrift">
    <w:name w:val="index heading"/>
    <w:basedOn w:val="Inhaltsverzeichnisberschrift"/>
    <w:next w:val="Index1"/>
    <w:uiPriority w:val="99"/>
    <w:unhideWhenUsed/>
    <w:locked/>
    <w:rsid w:val="008F56C9"/>
  </w:style>
  <w:style w:type="paragraph" w:customStyle="1" w:styleId="AbsatzEE">
    <w:name w:val="Absatz EE"/>
    <w:basedOn w:val="Textkrper"/>
    <w:rsid w:val="005016AE"/>
    <w:pPr>
      <w:spacing w:before="120" w:after="240" w:line="288" w:lineRule="auto"/>
      <w:jc w:val="both"/>
    </w:pPr>
    <w:rPr>
      <w:lang w:eastAsia="zh-CN" w:bidi="hi-IN"/>
    </w:rPr>
  </w:style>
  <w:style w:type="character" w:styleId="HTMLCode">
    <w:name w:val="HTML Code"/>
    <w:basedOn w:val="Absatz-Standardschriftart"/>
    <w:uiPriority w:val="99"/>
    <w:semiHidden/>
    <w:unhideWhenUsed/>
    <w:locked/>
    <w:rsid w:val="00FA6A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36913-C4F7-4C3A-91D2-CFB6A0B11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3065172.dotm</Template>
  <TotalTime>0</TotalTime>
  <Pages>2</Pages>
  <Words>142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Qualitätsmanagement</vt:lpstr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Qualitätsmanagement</dc:title>
  <dc:subject/>
  <dc:creator>Kirill Fedyakov</dc:creator>
  <cp:keywords/>
  <dc:description/>
  <cp:lastModifiedBy>Kirill Fedyakov</cp:lastModifiedBy>
  <cp:revision>7</cp:revision>
  <cp:lastPrinted>2015-10-25T16:23:00Z</cp:lastPrinted>
  <dcterms:created xsi:type="dcterms:W3CDTF">2020-12-23T11:22:00Z</dcterms:created>
  <dcterms:modified xsi:type="dcterms:W3CDTF">2020-12-23T15:39:00Z</dcterms:modified>
</cp:coreProperties>
</file>